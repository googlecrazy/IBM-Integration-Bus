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41" w:type="dxa"/>
        <w:tblInd w:w="-342" w:type="dxa"/>
        <w:tblLayout w:type="fixed"/>
        <w:tblCellMar>
          <w:left w:w="0" w:type="dxa"/>
          <w:right w:w="115" w:type="dxa"/>
        </w:tblCellMar>
        <w:tblLook w:val="00A0" w:firstRow="1" w:lastRow="0" w:firstColumn="1" w:lastColumn="0" w:noHBand="0" w:noVBand="0"/>
      </w:tblPr>
      <w:tblGrid>
        <w:gridCol w:w="2869"/>
        <w:gridCol w:w="8572"/>
      </w:tblGrid>
      <w:tr w:rsidR="00F0035A" w:rsidRPr="00745C07" w:rsidTr="00090973">
        <w:trPr>
          <w:trHeight w:val="1643"/>
        </w:trPr>
        <w:tc>
          <w:tcPr>
            <w:tcW w:w="2869" w:type="dxa"/>
          </w:tcPr>
          <w:p w:rsidR="00F0035A" w:rsidRPr="00BD2A6B" w:rsidRDefault="00F0035A" w:rsidP="00276D0C">
            <w:pPr>
              <w:pStyle w:val="BodyText"/>
              <w:ind w:left="2142"/>
              <w:jc w:val="right"/>
              <w:rPr>
                <w:sz w:val="16"/>
                <w:szCs w:val="16"/>
              </w:rPr>
            </w:pPr>
            <w:r>
              <w:rPr>
                <w:noProof/>
              </w:rPr>
              <w:drawing>
                <wp:anchor distT="0" distB="0" distL="114300" distR="114300" simplePos="0" relativeHeight="251660288" behindDoc="1" locked="0" layoutInCell="1" allowOverlap="1">
                  <wp:simplePos x="0" y="0"/>
                  <wp:positionH relativeFrom="column">
                    <wp:posOffset>264795</wp:posOffset>
                  </wp:positionH>
                  <wp:positionV relativeFrom="paragraph">
                    <wp:posOffset>285750</wp:posOffset>
                  </wp:positionV>
                  <wp:extent cx="2231390" cy="539750"/>
                  <wp:effectExtent l="0" t="0" r="0" b="0"/>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539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2" w:type="dxa"/>
          </w:tcPr>
          <w:p w:rsidR="00F0035A" w:rsidRPr="00745C07" w:rsidRDefault="00F0035A" w:rsidP="00507080">
            <w:pPr>
              <w:jc w:val="right"/>
              <w:rPr>
                <w:sz w:val="16"/>
                <w:szCs w:val="16"/>
              </w:rPr>
            </w:pPr>
          </w:p>
        </w:tc>
      </w:tr>
    </w:tbl>
    <w:p w:rsidR="009F0D10" w:rsidRDefault="009F0D10">
      <w:pPr>
        <w:sectPr w:rsidR="009F0D10" w:rsidSect="009F0D10">
          <w:headerReference w:type="default" r:id="rId8"/>
          <w:pgSz w:w="12240" w:h="15840" w:code="1"/>
          <w:pgMar w:top="540" w:right="504" w:bottom="0" w:left="720" w:header="288" w:footer="360" w:gutter="0"/>
          <w:pgNumType w:start="1"/>
          <w:cols w:space="720"/>
          <w:titlePg/>
          <w:docGrid w:linePitch="326"/>
        </w:sectPr>
      </w:pPr>
    </w:p>
    <w:p w:rsidR="00090973" w:rsidRPr="0003514A" w:rsidRDefault="00090973" w:rsidP="00090973">
      <w:pPr>
        <w:jc w:val="center"/>
        <w:rPr>
          <w:b/>
          <w:sz w:val="32"/>
          <w:szCs w:val="32"/>
        </w:rPr>
      </w:pPr>
      <w:r w:rsidRPr="0003514A">
        <w:rPr>
          <w:b/>
          <w:sz w:val="32"/>
          <w:szCs w:val="32"/>
        </w:rPr>
        <w:t>PERM QUESTIONNAIRE</w:t>
      </w:r>
    </w:p>
    <w:p w:rsidR="00090973" w:rsidRDefault="00090973" w:rsidP="00090973">
      <w:pPr>
        <w:rPr>
          <w:b/>
          <w:sz w:val="28"/>
          <w:szCs w:val="28"/>
        </w:rPr>
      </w:pPr>
    </w:p>
    <w:p w:rsidR="00090973" w:rsidRDefault="00090973" w:rsidP="00090973">
      <w:pPr>
        <w:jc w:val="both"/>
        <w:rPr>
          <w:b/>
          <w:sz w:val="28"/>
          <w:szCs w:val="28"/>
        </w:rPr>
      </w:pPr>
      <w:r>
        <w:rPr>
          <w:b/>
          <w:sz w:val="28"/>
          <w:szCs w:val="28"/>
        </w:rPr>
        <w:t>IF YOUR POSITION INVOLVES ANY TYPE OF TRAVEL PLEASE ANSWER THE FOLLOWING:</w:t>
      </w:r>
    </w:p>
    <w:p w:rsidR="00090973" w:rsidRDefault="00090973" w:rsidP="00090973">
      <w:pPr>
        <w:jc w:val="both"/>
        <w:rPr>
          <w:b/>
          <w:sz w:val="28"/>
          <w:szCs w:val="28"/>
        </w:rPr>
      </w:pPr>
    </w:p>
    <w:p w:rsidR="00090973" w:rsidRDefault="00090973" w:rsidP="00090973">
      <w:pPr>
        <w:pStyle w:val="ListParagraph"/>
        <w:numPr>
          <w:ilvl w:val="0"/>
          <w:numId w:val="24"/>
        </w:numPr>
        <w:jc w:val="both"/>
        <w:rPr>
          <w:b/>
          <w:sz w:val="28"/>
          <w:szCs w:val="28"/>
        </w:rPr>
      </w:pPr>
      <w:r>
        <w:rPr>
          <w:b/>
          <w:sz w:val="28"/>
          <w:szCs w:val="28"/>
        </w:rPr>
        <w:t>Does your job require</w:t>
      </w:r>
      <w:r w:rsidRPr="0003514A">
        <w:rPr>
          <w:b/>
          <w:sz w:val="28"/>
          <w:szCs w:val="28"/>
        </w:rPr>
        <w:t xml:space="preserve"> travel?</w:t>
      </w:r>
      <w:r w:rsidR="00CE65EA">
        <w:rPr>
          <w:b/>
          <w:sz w:val="28"/>
          <w:szCs w:val="28"/>
        </w:rPr>
        <w:t xml:space="preserve">  </w:t>
      </w:r>
      <w:r w:rsidR="00164D93">
        <w:rPr>
          <w:b/>
          <w:sz w:val="28"/>
          <w:szCs w:val="28"/>
        </w:rPr>
        <w:t>Yes</w:t>
      </w:r>
    </w:p>
    <w:p w:rsidR="00090973" w:rsidRPr="0003514A" w:rsidRDefault="00090973" w:rsidP="00090973">
      <w:pPr>
        <w:pStyle w:val="ListParagraph"/>
        <w:jc w:val="both"/>
        <w:rPr>
          <w:b/>
          <w:sz w:val="28"/>
          <w:szCs w:val="28"/>
        </w:rPr>
      </w:pPr>
    </w:p>
    <w:p w:rsidR="00090973" w:rsidRPr="0003514A" w:rsidRDefault="00090973" w:rsidP="00090973">
      <w:pPr>
        <w:jc w:val="both"/>
        <w:rPr>
          <w:b/>
          <w:sz w:val="28"/>
          <w:szCs w:val="28"/>
        </w:rPr>
      </w:pPr>
    </w:p>
    <w:p w:rsidR="00090973" w:rsidRDefault="00090973" w:rsidP="00090973">
      <w:pPr>
        <w:pStyle w:val="ListParagraph"/>
        <w:numPr>
          <w:ilvl w:val="0"/>
          <w:numId w:val="24"/>
        </w:numPr>
        <w:jc w:val="both"/>
        <w:rPr>
          <w:b/>
          <w:sz w:val="28"/>
          <w:szCs w:val="28"/>
        </w:rPr>
      </w:pPr>
      <w:r w:rsidRPr="0003514A">
        <w:rPr>
          <w:b/>
          <w:sz w:val="28"/>
          <w:szCs w:val="28"/>
        </w:rPr>
        <w:t>If so how frequently, i.e., how many days out of the year do you travel?</w:t>
      </w:r>
      <w:r w:rsidR="00CE65EA">
        <w:rPr>
          <w:b/>
          <w:sz w:val="28"/>
          <w:szCs w:val="28"/>
        </w:rPr>
        <w:t xml:space="preserve"> 0</w:t>
      </w:r>
    </w:p>
    <w:p w:rsidR="00090973" w:rsidRPr="0003514A" w:rsidRDefault="00090973" w:rsidP="00090973">
      <w:pPr>
        <w:pStyle w:val="ListParagraph"/>
        <w:jc w:val="both"/>
        <w:rPr>
          <w:b/>
          <w:sz w:val="28"/>
          <w:szCs w:val="28"/>
        </w:rPr>
      </w:pPr>
    </w:p>
    <w:p w:rsidR="00090973" w:rsidRPr="0003514A" w:rsidRDefault="00090973" w:rsidP="00090973">
      <w:pPr>
        <w:pStyle w:val="ListParagraph"/>
        <w:rPr>
          <w:b/>
          <w:sz w:val="28"/>
          <w:szCs w:val="28"/>
        </w:rPr>
      </w:pPr>
    </w:p>
    <w:p w:rsidR="00090973" w:rsidRDefault="00410E89" w:rsidP="00090973">
      <w:pPr>
        <w:pStyle w:val="ListParagraph"/>
        <w:numPr>
          <w:ilvl w:val="0"/>
          <w:numId w:val="24"/>
        </w:numPr>
        <w:jc w:val="both"/>
        <w:rPr>
          <w:b/>
          <w:sz w:val="28"/>
          <w:szCs w:val="28"/>
        </w:rPr>
      </w:pPr>
      <w:r>
        <w:rPr>
          <w:b/>
          <w:sz w:val="28"/>
          <w:szCs w:val="28"/>
        </w:rPr>
        <w:t xml:space="preserve">Do you ever perform work at client sites? </w:t>
      </w:r>
      <w:r w:rsidR="00CE65EA">
        <w:rPr>
          <w:b/>
          <w:sz w:val="28"/>
          <w:szCs w:val="28"/>
        </w:rPr>
        <w:t xml:space="preserve">Yes </w:t>
      </w:r>
    </w:p>
    <w:p w:rsidR="00090973" w:rsidRPr="0003514A" w:rsidRDefault="00090973" w:rsidP="00090973">
      <w:pPr>
        <w:pStyle w:val="ListParagraph"/>
        <w:jc w:val="both"/>
        <w:rPr>
          <w:b/>
          <w:sz w:val="28"/>
          <w:szCs w:val="28"/>
        </w:rPr>
      </w:pPr>
    </w:p>
    <w:p w:rsidR="00090973" w:rsidRDefault="00090973" w:rsidP="00090973">
      <w:pPr>
        <w:jc w:val="both"/>
        <w:rPr>
          <w:b/>
          <w:sz w:val="28"/>
          <w:szCs w:val="28"/>
        </w:rPr>
      </w:pPr>
    </w:p>
    <w:p w:rsidR="00090973" w:rsidRDefault="00090973" w:rsidP="00090973">
      <w:pPr>
        <w:pStyle w:val="ListParagraph"/>
        <w:numPr>
          <w:ilvl w:val="0"/>
          <w:numId w:val="24"/>
        </w:numPr>
        <w:jc w:val="both"/>
        <w:rPr>
          <w:b/>
          <w:sz w:val="28"/>
          <w:szCs w:val="28"/>
        </w:rPr>
      </w:pPr>
      <w:r>
        <w:rPr>
          <w:b/>
          <w:sz w:val="28"/>
          <w:szCs w:val="28"/>
        </w:rPr>
        <w:t>Do you work from home and if so how frequently?</w:t>
      </w:r>
      <w:r w:rsidR="00CE65EA">
        <w:rPr>
          <w:b/>
          <w:sz w:val="28"/>
          <w:szCs w:val="28"/>
        </w:rPr>
        <w:t xml:space="preserve"> No </w:t>
      </w:r>
    </w:p>
    <w:p w:rsidR="00090973" w:rsidRDefault="00090973" w:rsidP="00090973">
      <w:pPr>
        <w:rPr>
          <w:b/>
        </w:rPr>
      </w:pPr>
    </w:p>
    <w:p w:rsidR="00090973" w:rsidRDefault="00090973" w:rsidP="00090973">
      <w:r>
        <w:t xml:space="preserve"> </w:t>
      </w:r>
    </w:p>
    <w:p w:rsidR="00090973" w:rsidRDefault="00090973" w:rsidP="00090973">
      <w:pPr>
        <w:jc w:val="center"/>
        <w:rPr>
          <w:b/>
        </w:rPr>
      </w:pPr>
      <w:r w:rsidRPr="000B49E1">
        <w:rPr>
          <w:b/>
        </w:rPr>
        <w:t>EMPLOYEE INFORMATION</w:t>
      </w:r>
    </w:p>
    <w:p w:rsidR="00090973" w:rsidRDefault="00090973" w:rsidP="00090973">
      <w:pPr>
        <w:rPr>
          <w:b/>
        </w:rPr>
      </w:pPr>
    </w:p>
    <w:p w:rsidR="00090973" w:rsidRPr="000B49E1" w:rsidRDefault="00090973" w:rsidP="00090973">
      <w:pPr>
        <w:rPr>
          <w:b/>
        </w:rPr>
      </w:pPr>
    </w:p>
    <w:tbl>
      <w:tblPr>
        <w:tblStyle w:val="TableGrid"/>
        <w:tblW w:w="0" w:type="auto"/>
        <w:tblLook w:val="04A0" w:firstRow="1" w:lastRow="0" w:firstColumn="1" w:lastColumn="0" w:noHBand="0" w:noVBand="1"/>
      </w:tblPr>
      <w:tblGrid>
        <w:gridCol w:w="9350"/>
      </w:tblGrid>
      <w:tr w:rsidR="00090973" w:rsidTr="0065745B">
        <w:tc>
          <w:tcPr>
            <w:tcW w:w="9558" w:type="dxa"/>
          </w:tcPr>
          <w:p w:rsidR="00090973" w:rsidRDefault="00090973" w:rsidP="0065745B">
            <w:r>
              <w:t xml:space="preserve">Name          First        </w:t>
            </w:r>
            <w:r w:rsidR="00CE65EA">
              <w:t>RAVINDHAR REDDY</w:t>
            </w:r>
            <w:r>
              <w:t xml:space="preserve">            Last       </w:t>
            </w:r>
            <w:r w:rsidR="00CE65EA">
              <w:t>KONATAM</w:t>
            </w:r>
            <w:r>
              <w:t xml:space="preserve">                MI</w:t>
            </w:r>
          </w:p>
        </w:tc>
      </w:tr>
      <w:tr w:rsidR="00090973" w:rsidTr="0065745B">
        <w:tc>
          <w:tcPr>
            <w:tcW w:w="9558" w:type="dxa"/>
          </w:tcPr>
          <w:p w:rsidR="00090973" w:rsidRDefault="00090973" w:rsidP="0065745B">
            <w:r>
              <w:t>Current Address:</w:t>
            </w:r>
            <w:r w:rsidR="00CE65EA">
              <w:t>1314 Marquette Ave, APT 601</w:t>
            </w:r>
          </w:p>
          <w:p w:rsidR="00090973" w:rsidRDefault="00090973" w:rsidP="0065745B">
            <w:r>
              <w:t>City</w:t>
            </w:r>
            <w:r w:rsidR="00CE65EA">
              <w:t xml:space="preserve"> Minneapolis</w:t>
            </w:r>
            <w:r>
              <w:t xml:space="preserve">              State</w:t>
            </w:r>
            <w:r w:rsidR="00CE65EA">
              <w:t xml:space="preserve"> MN</w:t>
            </w:r>
            <w:r>
              <w:t xml:space="preserve">              Postal Code </w:t>
            </w:r>
            <w:r w:rsidR="00CE65EA">
              <w:t>55403</w:t>
            </w:r>
            <w:r>
              <w:t xml:space="preserve">                  Country</w:t>
            </w:r>
            <w:r w:rsidR="00CE65EA">
              <w:t xml:space="preserve"> USA</w:t>
            </w:r>
          </w:p>
        </w:tc>
      </w:tr>
      <w:tr w:rsidR="00090973" w:rsidTr="0065745B">
        <w:tc>
          <w:tcPr>
            <w:tcW w:w="9558" w:type="dxa"/>
          </w:tcPr>
          <w:p w:rsidR="00090973" w:rsidRDefault="00090973" w:rsidP="0065745B">
            <w:r>
              <w:t xml:space="preserve">Email Address: </w:t>
            </w:r>
            <w:hyperlink r:id="rId9" w:history="1">
              <w:r w:rsidR="00BC25DA" w:rsidRPr="004A162D">
                <w:rPr>
                  <w:rStyle w:val="Hyperlink"/>
                </w:rPr>
                <w:t>ravindhar.reddy@perficient.com</w:t>
              </w:r>
            </w:hyperlink>
            <w:r w:rsidR="00BC25DA">
              <w:t xml:space="preserve">   </w:t>
            </w:r>
          </w:p>
        </w:tc>
      </w:tr>
      <w:tr w:rsidR="00090973" w:rsidTr="0065745B">
        <w:tc>
          <w:tcPr>
            <w:tcW w:w="9558" w:type="dxa"/>
          </w:tcPr>
          <w:p w:rsidR="00090973" w:rsidRDefault="00090973" w:rsidP="0065745B">
            <w:r w:rsidRPr="00A16AA7">
              <w:rPr>
                <w:b/>
                <w:u w:val="single"/>
              </w:rPr>
              <w:t>Education</w:t>
            </w:r>
            <w:r>
              <w:t xml:space="preserve">                  </w:t>
            </w:r>
          </w:p>
          <w:p w:rsidR="00090973" w:rsidRDefault="00090973" w:rsidP="0065745B">
            <w:r>
              <w:t>Name of Institution:</w:t>
            </w:r>
            <w:r w:rsidR="00CE65EA">
              <w:t xml:space="preserve"> </w:t>
            </w:r>
            <w:r w:rsidR="00CE65EA" w:rsidRPr="00CE65EA">
              <w:rPr>
                <w:b/>
              </w:rPr>
              <w:t>School Of I.T</w:t>
            </w:r>
            <w:r w:rsidR="00CE65EA">
              <w:t xml:space="preserve">, </w:t>
            </w:r>
            <w:r w:rsidR="00CE65EA">
              <w:rPr>
                <w:b/>
                <w:bCs/>
              </w:rPr>
              <w:t>Jawaharlal Nehru Technological University</w:t>
            </w:r>
          </w:p>
        </w:tc>
      </w:tr>
      <w:tr w:rsidR="00090973" w:rsidTr="0065745B">
        <w:tc>
          <w:tcPr>
            <w:tcW w:w="9558" w:type="dxa"/>
          </w:tcPr>
          <w:p w:rsidR="00090973" w:rsidRDefault="00090973" w:rsidP="0065745B">
            <w:r>
              <w:t>Address of Institution:</w:t>
            </w:r>
            <w:r w:rsidR="00CE65EA">
              <w:t xml:space="preserve"> </w:t>
            </w:r>
            <w:r w:rsidR="00CE65EA" w:rsidRPr="00CE65EA">
              <w:t>Kukatpally, Hyderabad, Telangana 500085, India</w:t>
            </w:r>
          </w:p>
        </w:tc>
      </w:tr>
      <w:tr w:rsidR="00090973" w:rsidTr="0065745B">
        <w:tc>
          <w:tcPr>
            <w:tcW w:w="9558" w:type="dxa"/>
          </w:tcPr>
          <w:p w:rsidR="00090973" w:rsidRDefault="00090973" w:rsidP="0065745B">
            <w:r>
              <w:t xml:space="preserve">Degree Awarded: </w:t>
            </w:r>
            <w:r w:rsidR="00CE65EA">
              <w:t xml:space="preserve"> M.S in IT</w:t>
            </w:r>
          </w:p>
        </w:tc>
      </w:tr>
      <w:tr w:rsidR="00090973" w:rsidTr="0065745B">
        <w:tc>
          <w:tcPr>
            <w:tcW w:w="9558" w:type="dxa"/>
          </w:tcPr>
          <w:p w:rsidR="00090973" w:rsidRDefault="00090973" w:rsidP="0065745B">
            <w:r>
              <w:t xml:space="preserve">Field of Study:     </w:t>
            </w:r>
            <w:r w:rsidR="00CE65EA">
              <w:t xml:space="preserve">Information Technology </w:t>
            </w:r>
            <w:r w:rsidR="00BC25DA">
              <w:t>(e-Commerce Technologies)</w:t>
            </w:r>
          </w:p>
        </w:tc>
      </w:tr>
      <w:tr w:rsidR="00090973" w:rsidTr="0065745B">
        <w:tc>
          <w:tcPr>
            <w:tcW w:w="9558" w:type="dxa"/>
          </w:tcPr>
          <w:p w:rsidR="00090973" w:rsidRDefault="00090973" w:rsidP="0065745B">
            <w:r>
              <w:t xml:space="preserve">Date of Birth:      </w:t>
            </w:r>
            <w:r w:rsidR="00CE65EA">
              <w:t>07/17/1984</w:t>
            </w:r>
          </w:p>
        </w:tc>
      </w:tr>
      <w:tr w:rsidR="00090973" w:rsidTr="0065745B">
        <w:tc>
          <w:tcPr>
            <w:tcW w:w="9558" w:type="dxa"/>
          </w:tcPr>
          <w:p w:rsidR="00090973" w:rsidRDefault="00090973" w:rsidP="0065745B">
            <w:r>
              <w:t xml:space="preserve">Country of Birth: </w:t>
            </w:r>
            <w:r w:rsidR="00CE65EA">
              <w:t>India</w:t>
            </w:r>
          </w:p>
        </w:tc>
      </w:tr>
      <w:tr w:rsidR="00090973" w:rsidTr="0065745B">
        <w:tc>
          <w:tcPr>
            <w:tcW w:w="9558" w:type="dxa"/>
          </w:tcPr>
          <w:p w:rsidR="00090973" w:rsidRDefault="00090973" w:rsidP="0065745B">
            <w:r>
              <w:t xml:space="preserve">Country of Citizenship: </w:t>
            </w:r>
            <w:r w:rsidR="00CE65EA">
              <w:t>India</w:t>
            </w:r>
          </w:p>
        </w:tc>
      </w:tr>
      <w:tr w:rsidR="00090973" w:rsidTr="0065745B">
        <w:tc>
          <w:tcPr>
            <w:tcW w:w="9558" w:type="dxa"/>
          </w:tcPr>
          <w:p w:rsidR="00090973" w:rsidRDefault="00090973" w:rsidP="0065745B">
            <w:r>
              <w:t xml:space="preserve">Current Nonimmigrant Status: </w:t>
            </w:r>
            <w:r w:rsidR="00CE65EA">
              <w:t xml:space="preserve"> H1-B</w:t>
            </w:r>
          </w:p>
        </w:tc>
      </w:tr>
    </w:tbl>
    <w:p w:rsidR="00090973" w:rsidRDefault="00090973" w:rsidP="00090973"/>
    <w:p w:rsidR="00090973" w:rsidRDefault="00090973" w:rsidP="00090973">
      <w:pPr>
        <w:jc w:val="center"/>
        <w:rPr>
          <w:b/>
        </w:rPr>
      </w:pPr>
    </w:p>
    <w:p w:rsidR="00090973" w:rsidRDefault="00090973" w:rsidP="00090973">
      <w:pPr>
        <w:jc w:val="center"/>
        <w:rPr>
          <w:b/>
        </w:rPr>
      </w:pPr>
    </w:p>
    <w:p w:rsidR="00090973" w:rsidRDefault="00090973" w:rsidP="00090973">
      <w:pPr>
        <w:jc w:val="center"/>
        <w:rPr>
          <w:b/>
        </w:rPr>
      </w:pPr>
    </w:p>
    <w:p w:rsidR="00090973" w:rsidRDefault="00090973" w:rsidP="00090973">
      <w:pPr>
        <w:rPr>
          <w:b/>
        </w:rPr>
      </w:pPr>
    </w:p>
    <w:p w:rsidR="00090973" w:rsidRDefault="00090973" w:rsidP="00090973">
      <w:pPr>
        <w:jc w:val="center"/>
        <w:rPr>
          <w:b/>
        </w:rPr>
      </w:pPr>
    </w:p>
    <w:p w:rsidR="00090973" w:rsidRDefault="00090973" w:rsidP="00090973">
      <w:pPr>
        <w:jc w:val="center"/>
        <w:rPr>
          <w:b/>
        </w:rPr>
      </w:pPr>
    </w:p>
    <w:p w:rsidR="00090973" w:rsidRDefault="00090973" w:rsidP="00090973">
      <w:pPr>
        <w:jc w:val="center"/>
        <w:rPr>
          <w:b/>
        </w:rPr>
      </w:pPr>
    </w:p>
    <w:p w:rsidR="00410E89" w:rsidRDefault="00410E89" w:rsidP="00090973">
      <w:pPr>
        <w:jc w:val="center"/>
        <w:rPr>
          <w:b/>
        </w:rPr>
      </w:pPr>
    </w:p>
    <w:p w:rsidR="00090973" w:rsidRDefault="00090973" w:rsidP="00090973">
      <w:pPr>
        <w:jc w:val="center"/>
        <w:rPr>
          <w:b/>
        </w:rPr>
      </w:pPr>
    </w:p>
    <w:p w:rsidR="00090973" w:rsidRDefault="00090973" w:rsidP="00090973">
      <w:pPr>
        <w:jc w:val="center"/>
        <w:rPr>
          <w:b/>
        </w:rPr>
      </w:pPr>
    </w:p>
    <w:p w:rsidR="00090973" w:rsidRDefault="00090973" w:rsidP="00090973">
      <w:pPr>
        <w:jc w:val="center"/>
        <w:rPr>
          <w:b/>
        </w:rPr>
      </w:pPr>
    </w:p>
    <w:p w:rsidR="00090973" w:rsidRDefault="00090973" w:rsidP="00090973">
      <w:pPr>
        <w:jc w:val="center"/>
        <w:rPr>
          <w:b/>
        </w:rPr>
      </w:pPr>
      <w:r>
        <w:rPr>
          <w:b/>
        </w:rPr>
        <w:lastRenderedPageBreak/>
        <w:t>CURRENT EMPLOYMENT INFORMATION</w:t>
      </w:r>
    </w:p>
    <w:p w:rsidR="00090973" w:rsidRDefault="00090973" w:rsidP="00090973">
      <w:pPr>
        <w:rPr>
          <w:b/>
        </w:rPr>
      </w:pPr>
    </w:p>
    <w:tbl>
      <w:tblPr>
        <w:tblStyle w:val="TableGrid"/>
        <w:tblW w:w="0" w:type="auto"/>
        <w:tblLook w:val="04A0" w:firstRow="1" w:lastRow="0" w:firstColumn="1" w:lastColumn="0" w:noHBand="0" w:noVBand="1"/>
      </w:tblPr>
      <w:tblGrid>
        <w:gridCol w:w="9350"/>
      </w:tblGrid>
      <w:tr w:rsidR="00090973" w:rsidTr="00090973">
        <w:tc>
          <w:tcPr>
            <w:tcW w:w="9350" w:type="dxa"/>
          </w:tcPr>
          <w:p w:rsidR="00090973" w:rsidRPr="00CD1F1E" w:rsidRDefault="00090973" w:rsidP="00A01161">
            <w:r>
              <w:t xml:space="preserve">Current Employer:    </w:t>
            </w:r>
            <w:r w:rsidR="00A01161">
              <w:t xml:space="preserve"> </w:t>
            </w:r>
            <w:r w:rsidR="00CE65EA">
              <w:t>Perficient I</w:t>
            </w:r>
            <w:r w:rsidR="00F6567E">
              <w:t>nc</w:t>
            </w:r>
          </w:p>
        </w:tc>
      </w:tr>
      <w:tr w:rsidR="00090973" w:rsidTr="00090973">
        <w:tc>
          <w:tcPr>
            <w:tcW w:w="9350" w:type="dxa"/>
          </w:tcPr>
          <w:p w:rsidR="00090973" w:rsidRPr="00CD1F1E" w:rsidRDefault="00090973" w:rsidP="00A01161">
            <w:r w:rsidRPr="00CD1F1E">
              <w:t>Type of Business</w:t>
            </w:r>
            <w:r w:rsidR="00410E89">
              <w:t xml:space="preserve">:     </w:t>
            </w:r>
            <w:r w:rsidR="00A01161">
              <w:t xml:space="preserve"> </w:t>
            </w:r>
            <w:r w:rsidR="00F6567E">
              <w:t>IT Service Management</w:t>
            </w:r>
          </w:p>
        </w:tc>
      </w:tr>
      <w:tr w:rsidR="00090973" w:rsidTr="00090973">
        <w:tc>
          <w:tcPr>
            <w:tcW w:w="9350" w:type="dxa"/>
          </w:tcPr>
          <w:p w:rsidR="00090973" w:rsidRDefault="00090973" w:rsidP="0065745B">
            <w:r>
              <w:t xml:space="preserve">Current Work Address:   </w:t>
            </w:r>
            <w:r w:rsidR="00F6567E">
              <w:t xml:space="preserve">3660 Victoria St N  </w:t>
            </w:r>
          </w:p>
          <w:p w:rsidR="00090973" w:rsidRPr="00CD1F1E" w:rsidRDefault="00090973" w:rsidP="0065745B">
            <w:r>
              <w:t xml:space="preserve">City      </w:t>
            </w:r>
            <w:r w:rsidR="00F6567E">
              <w:t>Shoreview</w:t>
            </w:r>
            <w:r>
              <w:t xml:space="preserve">               State  </w:t>
            </w:r>
            <w:r w:rsidR="00F6567E">
              <w:t xml:space="preserve"> MN</w:t>
            </w:r>
            <w:r>
              <w:t xml:space="preserve">     </w:t>
            </w:r>
            <w:r w:rsidR="00F6567E">
              <w:t xml:space="preserve"> </w:t>
            </w:r>
            <w:r>
              <w:t xml:space="preserve">     Postal Code   </w:t>
            </w:r>
            <w:r w:rsidR="00F6567E">
              <w:t>55126</w:t>
            </w:r>
            <w:r>
              <w:t xml:space="preserve">            Country</w:t>
            </w:r>
            <w:r w:rsidR="00F6567E">
              <w:t xml:space="preserve"> USA</w:t>
            </w:r>
          </w:p>
        </w:tc>
      </w:tr>
      <w:tr w:rsidR="00090973" w:rsidTr="00090973">
        <w:trPr>
          <w:trHeight w:val="359"/>
        </w:trPr>
        <w:tc>
          <w:tcPr>
            <w:tcW w:w="9350" w:type="dxa"/>
          </w:tcPr>
          <w:p w:rsidR="00090973" w:rsidRPr="00CD1F1E" w:rsidRDefault="00090973" w:rsidP="0065745B">
            <w:r>
              <w:t xml:space="preserve">Job Title: </w:t>
            </w:r>
            <w:r w:rsidR="00F6567E">
              <w:t xml:space="preserve">Lead Technical Consultant </w:t>
            </w:r>
          </w:p>
        </w:tc>
      </w:tr>
      <w:tr w:rsidR="00090973" w:rsidTr="00090973">
        <w:tc>
          <w:tcPr>
            <w:tcW w:w="9350" w:type="dxa"/>
          </w:tcPr>
          <w:p w:rsidR="00090973" w:rsidRPr="00CD1F1E" w:rsidRDefault="00090973" w:rsidP="0065745B">
            <w:r>
              <w:t xml:space="preserve">Hours:  </w:t>
            </w:r>
            <w:r w:rsidR="00F6567E">
              <w:t>40</w:t>
            </w:r>
          </w:p>
        </w:tc>
      </w:tr>
      <w:tr w:rsidR="00090973" w:rsidTr="00090973">
        <w:tc>
          <w:tcPr>
            <w:tcW w:w="9350" w:type="dxa"/>
          </w:tcPr>
          <w:p w:rsidR="00090973" w:rsidRPr="00CD1F1E" w:rsidRDefault="00090973" w:rsidP="0065745B">
            <w:r>
              <w:t xml:space="preserve">Dates of Employment:      </w:t>
            </w:r>
            <w:r w:rsidR="00F6567E">
              <w:t xml:space="preserve"> </w:t>
            </w:r>
            <w:r>
              <w:t xml:space="preserve"> Start Date     </w:t>
            </w:r>
            <w:r w:rsidR="00F6567E">
              <w:t>11/01/2018</w:t>
            </w:r>
            <w:r>
              <w:t xml:space="preserve">                     Present Date</w:t>
            </w:r>
          </w:p>
        </w:tc>
      </w:tr>
      <w:tr w:rsidR="00090973" w:rsidTr="00090973">
        <w:tc>
          <w:tcPr>
            <w:tcW w:w="9350" w:type="dxa"/>
          </w:tcPr>
          <w:p w:rsidR="00090973" w:rsidRDefault="00090973" w:rsidP="0065745B">
            <w:r>
              <w:t xml:space="preserve">Job Description:   </w:t>
            </w:r>
          </w:p>
          <w:p w:rsidR="00090973" w:rsidRDefault="00090973" w:rsidP="0065745B"/>
          <w:p w:rsidR="004032BB" w:rsidRDefault="004032BB" w:rsidP="004032BB">
            <w:pPr>
              <w:jc w:val="both"/>
            </w:pPr>
            <w:r>
              <w:t>Responsible for solution architecture, process driven software development and, leading both onshore and offshore resources.</w:t>
            </w:r>
          </w:p>
          <w:p w:rsidR="004032BB" w:rsidRDefault="004032BB" w:rsidP="004032BB">
            <w:pPr>
              <w:jc w:val="both"/>
            </w:pPr>
            <w:r>
              <w:t xml:space="preserve">Responsible for Project intakes, assessment and effort estimation and team management. </w:t>
            </w:r>
          </w:p>
          <w:p w:rsidR="004032BB" w:rsidRDefault="004032BB" w:rsidP="004032BB">
            <w:pPr>
              <w:jc w:val="both"/>
            </w:pPr>
            <w:r>
              <w:t xml:space="preserve">Responsible for FS SOA deliverables using the IBM middleware stack and API road map </w:t>
            </w:r>
          </w:p>
          <w:p w:rsidR="004032BB" w:rsidRDefault="004032BB" w:rsidP="004032BB">
            <w:pPr>
              <w:jc w:val="both"/>
            </w:pPr>
            <w:r>
              <w:t xml:space="preserve">Design and development and delivery of services in DataPower, and IIB. </w:t>
            </w:r>
          </w:p>
          <w:p w:rsidR="004032BB" w:rsidRDefault="004032BB" w:rsidP="004032BB">
            <w:pPr>
              <w:jc w:val="both"/>
            </w:pPr>
            <w:r>
              <w:t xml:space="preserve">Leading the requirements, solution design of API migration of services from IIB for Financial Services Business Unit in Deluxe. </w:t>
            </w:r>
          </w:p>
          <w:p w:rsidR="004032BB" w:rsidRDefault="004032BB" w:rsidP="004032BB">
            <w:pPr>
              <w:jc w:val="both"/>
            </w:pPr>
            <w:r>
              <w:t>Integration of Brain Tree API with SOA and Salesforce integration</w:t>
            </w:r>
          </w:p>
          <w:p w:rsidR="004032BB" w:rsidRDefault="004032BB" w:rsidP="004032BB">
            <w:pPr>
              <w:jc w:val="both"/>
            </w:pPr>
            <w:r>
              <w:t>Lead operations of Deluxe’s Financial Services Business Unit from Service Oriented Applications stand point. Application development &amp; Deployment environments and teams, driving business and technical efficiencies.</w:t>
            </w:r>
          </w:p>
          <w:p w:rsidR="004032BB" w:rsidRDefault="004032BB" w:rsidP="004032BB">
            <w:pPr>
              <w:jc w:val="both"/>
            </w:pPr>
            <w:r>
              <w:t xml:space="preserve">Troubleshoot and resolve technical problems in a timely and accurate manner to improve application performance, availability and functionality. </w:t>
            </w:r>
          </w:p>
          <w:p w:rsidR="004032BB" w:rsidRDefault="004032BB" w:rsidP="004032BB">
            <w:pPr>
              <w:jc w:val="both"/>
            </w:pPr>
            <w:r>
              <w:t>Create application and business processes.</w:t>
            </w:r>
          </w:p>
          <w:p w:rsidR="004032BB" w:rsidRDefault="004032BB" w:rsidP="004032BB">
            <w:pPr>
              <w:jc w:val="both"/>
            </w:pPr>
            <w:r>
              <w:t>Be an active contributor to simplifying the technology footprint.</w:t>
            </w:r>
          </w:p>
          <w:p w:rsidR="004032BB" w:rsidRDefault="004032BB" w:rsidP="004032BB">
            <w:pPr>
              <w:jc w:val="both"/>
            </w:pPr>
            <w:r>
              <w:t>Drive modernization initiatives of the technology stack including the introduction of open source technologies.</w:t>
            </w:r>
          </w:p>
          <w:p w:rsidR="00090973" w:rsidRDefault="004032BB" w:rsidP="004032BB">
            <w:r>
              <w:t>Participate in the building of prototypes and prove of concept systems</w:t>
            </w:r>
          </w:p>
          <w:p w:rsidR="00090973" w:rsidRPr="00CD1F1E" w:rsidRDefault="00090973" w:rsidP="00BA0814"/>
        </w:tc>
      </w:tr>
      <w:tr w:rsidR="00090973" w:rsidTr="00090973">
        <w:tc>
          <w:tcPr>
            <w:tcW w:w="9350" w:type="dxa"/>
          </w:tcPr>
          <w:p w:rsidR="00090973" w:rsidRPr="00CD1F1E" w:rsidRDefault="00090973" w:rsidP="0065745B">
            <w:r>
              <w:t xml:space="preserve">Supervisor Name and Phone: </w:t>
            </w:r>
            <w:r w:rsidR="00F6567E">
              <w:t xml:space="preserve">Raja </w:t>
            </w:r>
            <w:r w:rsidR="00BA0814">
              <w:t>Annadurai,</w:t>
            </w:r>
            <w:r w:rsidR="00F6567E">
              <w:t xml:space="preserve"> 508-494-3789</w:t>
            </w:r>
          </w:p>
        </w:tc>
      </w:tr>
    </w:tbl>
    <w:p w:rsidR="00090973" w:rsidRDefault="00090973" w:rsidP="00090973">
      <w:pPr>
        <w:rPr>
          <w:b/>
        </w:rPr>
      </w:pPr>
    </w:p>
    <w:p w:rsidR="00090973" w:rsidRDefault="00090973" w:rsidP="00090973">
      <w:pPr>
        <w:rPr>
          <w:b/>
        </w:rPr>
      </w:pPr>
    </w:p>
    <w:p w:rsidR="00090973" w:rsidRDefault="00090973" w:rsidP="00090973">
      <w:pPr>
        <w:jc w:val="center"/>
        <w:rPr>
          <w:b/>
          <w:u w:val="single"/>
        </w:rPr>
      </w:pPr>
      <w:r>
        <w:rPr>
          <w:b/>
          <w:u w:val="single"/>
        </w:rPr>
        <w:t>P</w:t>
      </w:r>
      <w:r w:rsidRPr="001749B4">
        <w:rPr>
          <w:b/>
          <w:u w:val="single"/>
        </w:rPr>
        <w:t>REVIOUS EMPLOYMENT EXPERIENCE</w:t>
      </w:r>
      <w:r>
        <w:rPr>
          <w:b/>
          <w:u w:val="single"/>
        </w:rPr>
        <w:t xml:space="preserve"> </w:t>
      </w:r>
    </w:p>
    <w:p w:rsidR="00090973" w:rsidRDefault="00090973" w:rsidP="00090973">
      <w:pPr>
        <w:jc w:val="center"/>
        <w:rPr>
          <w:b/>
          <w:u w:val="single"/>
        </w:rPr>
      </w:pPr>
    </w:p>
    <w:p w:rsidR="00090973" w:rsidRDefault="00090973" w:rsidP="00090973">
      <w:pPr>
        <w:jc w:val="center"/>
      </w:pPr>
      <w:r w:rsidRPr="00090973">
        <w:rPr>
          <w:i/>
        </w:rPr>
        <w:t xml:space="preserve">IF YOU HAVE HELD MULTIPLE POSITIONS AND/OR </w:t>
      </w:r>
      <w:r>
        <w:rPr>
          <w:i/>
        </w:rPr>
        <w:t xml:space="preserve">WORKED IN </w:t>
      </w:r>
      <w:r w:rsidRPr="00090973">
        <w:rPr>
          <w:i/>
        </w:rPr>
        <w:t>MULTIPLE LOCATIONS WITH THE SAME EMPLOYER</w:t>
      </w:r>
      <w:r>
        <w:rPr>
          <w:i/>
        </w:rPr>
        <w:t>,</w:t>
      </w:r>
      <w:r w:rsidRPr="00090973">
        <w:rPr>
          <w:i/>
        </w:rPr>
        <w:t xml:space="preserve"> PLEASE LIST EACH POSITION AS A SEPARATE JOB</w:t>
      </w:r>
    </w:p>
    <w:p w:rsidR="00090973" w:rsidRDefault="00090973" w:rsidP="00090973"/>
    <w:p w:rsidR="00090973" w:rsidRDefault="00090973" w:rsidP="00090973">
      <w:pPr>
        <w:rPr>
          <w:b/>
        </w:rPr>
      </w:pPr>
      <w:r>
        <w:rPr>
          <w:b/>
        </w:rPr>
        <w:t>JOB 1</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r w:rsidR="00BA0814">
              <w:t>MARK INFOTECH Inc</w:t>
            </w:r>
          </w:p>
        </w:tc>
      </w:tr>
      <w:tr w:rsidR="00090973" w:rsidRPr="00CD1F1E" w:rsidTr="0065745B">
        <w:tc>
          <w:tcPr>
            <w:tcW w:w="9576" w:type="dxa"/>
          </w:tcPr>
          <w:p w:rsidR="00090973" w:rsidRPr="00CD1F1E" w:rsidRDefault="00090973" w:rsidP="0065745B">
            <w:r w:rsidRPr="00CD1F1E">
              <w:t xml:space="preserve">Type of Business: </w:t>
            </w:r>
            <w:r>
              <w:t xml:space="preserve"> </w:t>
            </w:r>
            <w:r w:rsidR="00D21EA7">
              <w:t xml:space="preserve">Computer Systems Design </w:t>
            </w:r>
          </w:p>
        </w:tc>
      </w:tr>
      <w:tr w:rsidR="00090973" w:rsidRPr="00CD1F1E" w:rsidTr="0065745B">
        <w:tc>
          <w:tcPr>
            <w:tcW w:w="9576" w:type="dxa"/>
          </w:tcPr>
          <w:p w:rsidR="00090973" w:rsidRDefault="00090973" w:rsidP="0065745B">
            <w:r>
              <w:t xml:space="preserve">Work Address: </w:t>
            </w:r>
            <w:bookmarkStart w:id="3" w:name="_Hlk3888367"/>
            <w:r w:rsidR="00D21EA7">
              <w:t xml:space="preserve">63 West Prospect St </w:t>
            </w:r>
            <w:bookmarkEnd w:id="3"/>
          </w:p>
          <w:p w:rsidR="00090973" w:rsidRPr="00CD1F1E" w:rsidRDefault="00090973" w:rsidP="0065745B">
            <w:r>
              <w:t xml:space="preserve">City          </w:t>
            </w:r>
            <w:bookmarkStart w:id="4" w:name="_Hlk3888380"/>
            <w:r w:rsidR="00D21EA7">
              <w:t>East Brunswick</w:t>
            </w:r>
            <w:r>
              <w:t xml:space="preserve">    </w:t>
            </w:r>
            <w:r w:rsidR="00D21EA7">
              <w:t xml:space="preserve"> </w:t>
            </w:r>
            <w:r>
              <w:t xml:space="preserve"> State         </w:t>
            </w:r>
            <w:r w:rsidR="00D21EA7">
              <w:t>NJ</w:t>
            </w:r>
            <w:r>
              <w:t xml:space="preserve">    Postal Code    </w:t>
            </w:r>
            <w:r w:rsidR="00D21EA7">
              <w:t>08816</w:t>
            </w:r>
            <w:r>
              <w:t xml:space="preserve">                 Country</w:t>
            </w:r>
            <w:r w:rsidR="00D21EA7">
              <w:t xml:space="preserve"> USA</w:t>
            </w:r>
            <w:bookmarkEnd w:id="4"/>
          </w:p>
        </w:tc>
      </w:tr>
      <w:tr w:rsidR="00090973" w:rsidRPr="00CD1F1E" w:rsidTr="0065745B">
        <w:tc>
          <w:tcPr>
            <w:tcW w:w="9576" w:type="dxa"/>
          </w:tcPr>
          <w:p w:rsidR="00090973" w:rsidRPr="00CD1F1E" w:rsidRDefault="00090973" w:rsidP="0065745B">
            <w:r>
              <w:lastRenderedPageBreak/>
              <w:t xml:space="preserve">Job Title: </w:t>
            </w:r>
            <w:r w:rsidR="00D21EA7">
              <w:t>Software Developer</w:t>
            </w:r>
          </w:p>
        </w:tc>
      </w:tr>
      <w:tr w:rsidR="00090973" w:rsidRPr="00CD1F1E" w:rsidTr="0065745B">
        <w:tc>
          <w:tcPr>
            <w:tcW w:w="9576" w:type="dxa"/>
          </w:tcPr>
          <w:p w:rsidR="00090973" w:rsidRPr="00CD1F1E" w:rsidRDefault="00090973" w:rsidP="0065745B">
            <w:r>
              <w:t xml:space="preserve">Hours:  </w:t>
            </w:r>
            <w:r w:rsidR="00D21EA7">
              <w:t>40</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w:t>
            </w:r>
            <w:bookmarkStart w:id="5" w:name="_Hlk3888439"/>
            <w:r w:rsidR="00D21EA7">
              <w:t>1</w:t>
            </w:r>
            <w:r w:rsidR="004030C2">
              <w:t>0</w:t>
            </w:r>
            <w:r w:rsidR="00D21EA7">
              <w:t>/0</w:t>
            </w:r>
            <w:r w:rsidR="004030C2">
              <w:t>1</w:t>
            </w:r>
            <w:r w:rsidR="00D21EA7">
              <w:t>/2016</w:t>
            </w:r>
            <w:r>
              <w:t xml:space="preserve">             </w:t>
            </w:r>
            <w:bookmarkEnd w:id="5"/>
            <w:r>
              <w:t>End Date</w:t>
            </w:r>
            <w:r w:rsidR="00D21EA7">
              <w:t xml:space="preserve">     11/01/2018</w:t>
            </w:r>
          </w:p>
        </w:tc>
      </w:tr>
      <w:tr w:rsidR="00090973" w:rsidRPr="00CD1F1E" w:rsidTr="0065745B">
        <w:tc>
          <w:tcPr>
            <w:tcW w:w="9576" w:type="dxa"/>
          </w:tcPr>
          <w:p w:rsidR="00090973" w:rsidRDefault="00090973" w:rsidP="0065745B">
            <w:r>
              <w:t>Job Description</w:t>
            </w:r>
          </w:p>
          <w:p w:rsidR="00090973" w:rsidRDefault="00E14EA8" w:rsidP="0065745B">
            <w:bookmarkStart w:id="6" w:name="_Hlk3888481"/>
            <w:r>
              <w:t xml:space="preserve">Designing and developing Enterprise integration solutions with IBM integration tools and technology </w:t>
            </w:r>
          </w:p>
          <w:p w:rsidR="00E14EA8" w:rsidRDefault="00E14EA8" w:rsidP="0065745B">
            <w:r>
              <w:t>Lead the team of developers onshore and offshore with respect to deliverables, functional testing, environment support and deployments</w:t>
            </w:r>
          </w:p>
          <w:p w:rsidR="00090973" w:rsidRDefault="00E14EA8" w:rsidP="0065745B">
            <w:r>
              <w:t>Responsible for the</w:t>
            </w:r>
            <w:r w:rsidR="006D4889">
              <w:t xml:space="preserve"> </w:t>
            </w:r>
            <w:r w:rsidR="006D4889" w:rsidRPr="006D4889">
              <w:t>establishing technical objectives and deadlines for code implementations, Unit Testing, Build and Deploy, Functional &amp; Integration Testing, and Deployment</w:t>
            </w:r>
            <w:r w:rsidR="006D4889">
              <w:t xml:space="preserve"> </w:t>
            </w:r>
            <w:r>
              <w:t xml:space="preserve"> </w:t>
            </w:r>
          </w:p>
          <w:p w:rsidR="00090973" w:rsidRDefault="006D4889" w:rsidP="0065745B">
            <w:r w:rsidRPr="006D4889">
              <w:t>Developing Integration approaches, design the message flows in the Middleware to connect to</w:t>
            </w:r>
          </w:p>
          <w:p w:rsidR="00090973" w:rsidRDefault="006D4889" w:rsidP="0065745B">
            <w:r w:rsidRPr="006D4889">
              <w:t>Develop</w:t>
            </w:r>
            <w:r>
              <w:t>ing</w:t>
            </w:r>
            <w:r w:rsidRPr="006D4889">
              <w:t xml:space="preserve"> automation tools to improve the performance and health of production services</w:t>
            </w:r>
          </w:p>
          <w:bookmarkEnd w:id="6"/>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r w:rsidR="00BC25DA">
              <w:t xml:space="preserve"> Kamal Nimmala</w:t>
            </w:r>
            <w:r w:rsidR="00F808B6">
              <w:t xml:space="preserve"> </w:t>
            </w:r>
            <w:bookmarkStart w:id="7" w:name="_Hlk3888407"/>
            <w:r w:rsidR="005D003B">
              <w:t>(</w:t>
            </w:r>
            <w:r w:rsidR="00F808B6">
              <w:t>732</w:t>
            </w:r>
            <w:r w:rsidR="005D003B">
              <w:t>)</w:t>
            </w:r>
            <w:r w:rsidR="00F808B6">
              <w:t>-631-9611</w:t>
            </w:r>
            <w:bookmarkEnd w:id="7"/>
          </w:p>
        </w:tc>
      </w:tr>
    </w:tbl>
    <w:p w:rsidR="00090973" w:rsidRDefault="00090973" w:rsidP="00090973">
      <w:pPr>
        <w:rPr>
          <w:b/>
        </w:rPr>
      </w:pPr>
    </w:p>
    <w:p w:rsidR="00090973" w:rsidRPr="00A16AA7" w:rsidRDefault="00090973" w:rsidP="00090973">
      <w:pPr>
        <w:rPr>
          <w:b/>
        </w:rPr>
      </w:pPr>
      <w:r>
        <w:rPr>
          <w:b/>
        </w:rPr>
        <w:t>JOB 2</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bookmarkStart w:id="8" w:name="_Hlk3888701"/>
            <w:r w:rsidR="006D4889" w:rsidRPr="006D4889">
              <w:t>ACCENTURE</w:t>
            </w:r>
            <w:r w:rsidR="006D4889">
              <w:t xml:space="preserve"> </w:t>
            </w:r>
            <w:bookmarkEnd w:id="8"/>
          </w:p>
        </w:tc>
      </w:tr>
      <w:tr w:rsidR="00090973" w:rsidRPr="00CD1F1E" w:rsidTr="0065745B">
        <w:tc>
          <w:tcPr>
            <w:tcW w:w="9576" w:type="dxa"/>
          </w:tcPr>
          <w:p w:rsidR="00090973" w:rsidRPr="00CD1F1E" w:rsidRDefault="00090973" w:rsidP="0065745B">
            <w:r w:rsidRPr="00CD1F1E">
              <w:t>Type of Business</w:t>
            </w:r>
            <w:r w:rsidR="006D4889">
              <w:t xml:space="preserve"> </w:t>
            </w:r>
            <w:r w:rsidR="006D4889" w:rsidRPr="006D4889">
              <w:t>IT CONSULTING</w:t>
            </w:r>
          </w:p>
        </w:tc>
      </w:tr>
      <w:tr w:rsidR="00090973" w:rsidRPr="00CD1F1E" w:rsidTr="0065745B">
        <w:tc>
          <w:tcPr>
            <w:tcW w:w="9576" w:type="dxa"/>
          </w:tcPr>
          <w:p w:rsidR="00090973" w:rsidRDefault="00090973" w:rsidP="0065745B">
            <w:bookmarkStart w:id="9" w:name="_Hlk3888712"/>
            <w:r>
              <w:t>Work Address:</w:t>
            </w:r>
            <w:r w:rsidR="006D4889">
              <w:t xml:space="preserve"> </w:t>
            </w:r>
            <w:r w:rsidR="006D4889" w:rsidRPr="006D4889">
              <w:t>1A &amp; 1B, Raheja Mind Space, Hitech City,</w:t>
            </w:r>
            <w:r w:rsidR="006D4889">
              <w:t xml:space="preserve"> </w:t>
            </w:r>
            <w:r w:rsidR="006D4889" w:rsidRPr="006D4889">
              <w:t>HUDA Techno Enclave,</w:t>
            </w:r>
          </w:p>
          <w:p w:rsidR="00090973" w:rsidRPr="00CD1F1E" w:rsidRDefault="00090973" w:rsidP="0065745B">
            <w:r>
              <w:t xml:space="preserve">City          </w:t>
            </w:r>
            <w:r w:rsidR="006D4889" w:rsidRPr="006D4889">
              <w:t>Hyderabad</w:t>
            </w:r>
            <w:r w:rsidR="006D4889">
              <w:t xml:space="preserve"> </w:t>
            </w:r>
            <w:r>
              <w:t xml:space="preserve">   State   </w:t>
            </w:r>
            <w:r w:rsidR="006D4889" w:rsidRPr="006D4889">
              <w:t>Telangana</w:t>
            </w:r>
            <w:r w:rsidR="006D4889">
              <w:t xml:space="preserve"> </w:t>
            </w:r>
            <w:r>
              <w:t xml:space="preserve">     Postal Code    </w:t>
            </w:r>
            <w:r w:rsidR="006D4889" w:rsidRPr="006D4889">
              <w:t>500081</w:t>
            </w:r>
            <w:r>
              <w:t xml:space="preserve">    Country</w:t>
            </w:r>
            <w:r w:rsidR="006D4889">
              <w:t xml:space="preserve"> India</w:t>
            </w:r>
          </w:p>
        </w:tc>
      </w:tr>
      <w:bookmarkEnd w:id="9"/>
      <w:tr w:rsidR="00090973" w:rsidRPr="00CD1F1E" w:rsidTr="0065745B">
        <w:tc>
          <w:tcPr>
            <w:tcW w:w="9576" w:type="dxa"/>
          </w:tcPr>
          <w:p w:rsidR="00090973" w:rsidRPr="00CD1F1E" w:rsidRDefault="00090973" w:rsidP="0065745B">
            <w:r>
              <w:t xml:space="preserve">Job Title: </w:t>
            </w:r>
            <w:r w:rsidR="006D4889" w:rsidRPr="006D4889">
              <w:t>SENIOR SOFTWARE ENGINEER</w:t>
            </w:r>
          </w:p>
        </w:tc>
      </w:tr>
      <w:tr w:rsidR="00090973" w:rsidRPr="00CD1F1E" w:rsidTr="0065745B">
        <w:tc>
          <w:tcPr>
            <w:tcW w:w="9576" w:type="dxa"/>
          </w:tcPr>
          <w:p w:rsidR="00090973" w:rsidRPr="00CD1F1E" w:rsidRDefault="00090973" w:rsidP="0065745B">
            <w:r>
              <w:t xml:space="preserve">Hours:  </w:t>
            </w:r>
            <w:r w:rsidR="006D4889">
              <w:t xml:space="preserve"> 45</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w:t>
            </w:r>
            <w:bookmarkStart w:id="10" w:name="_Hlk3888828"/>
            <w:r w:rsidR="006D4889">
              <w:t>03</w:t>
            </w:r>
            <w:r w:rsidR="006D4889" w:rsidRPr="006D4889">
              <w:t>/</w:t>
            </w:r>
            <w:r w:rsidR="006D4889">
              <w:t>16</w:t>
            </w:r>
            <w:r w:rsidR="006D4889" w:rsidRPr="006D4889">
              <w:t xml:space="preserve">/2015 </w:t>
            </w:r>
            <w:bookmarkEnd w:id="10"/>
            <w:r w:rsidR="006D4889" w:rsidRPr="006D4889">
              <w:t xml:space="preserve">  </w:t>
            </w:r>
            <w:r>
              <w:t xml:space="preserve">                       End Date</w:t>
            </w:r>
            <w:r w:rsidR="006D4889">
              <w:t xml:space="preserve"> </w:t>
            </w:r>
            <w:bookmarkStart w:id="11" w:name="_Hlk3888837"/>
            <w:r w:rsidR="006D4889" w:rsidRPr="006D4889">
              <w:t>03/03/2016</w:t>
            </w:r>
            <w:bookmarkEnd w:id="11"/>
          </w:p>
        </w:tc>
      </w:tr>
      <w:tr w:rsidR="00090973" w:rsidRPr="00CD1F1E" w:rsidTr="0065745B">
        <w:tc>
          <w:tcPr>
            <w:tcW w:w="9576" w:type="dxa"/>
          </w:tcPr>
          <w:p w:rsidR="00090973" w:rsidRPr="00CD1F1E" w:rsidRDefault="00090973" w:rsidP="0065745B">
            <w:r>
              <w:t xml:space="preserve">Job Description:   </w:t>
            </w:r>
          </w:p>
          <w:p w:rsidR="006D4889" w:rsidRDefault="006D4889" w:rsidP="006D4889">
            <w:pPr>
              <w:jc w:val="both"/>
            </w:pPr>
            <w:bookmarkStart w:id="12" w:name="_Hlk3889049"/>
            <w:r>
              <w:t>Designing the entire Integration platform for SYNERGY program, Etihad Airways Abu Dhabi</w:t>
            </w:r>
          </w:p>
          <w:p w:rsidR="006D4889" w:rsidRDefault="006D4889" w:rsidP="006D4889">
            <w:pPr>
              <w:jc w:val="both"/>
            </w:pPr>
            <w:r>
              <w:t>Identifying tools for IBM Integration Platform that connects to Success Factors, Third party applications, Legacy systems and multiple databases</w:t>
            </w:r>
          </w:p>
          <w:p w:rsidR="006D4889" w:rsidRDefault="006D4889" w:rsidP="006D4889">
            <w:pPr>
              <w:jc w:val="both"/>
            </w:pPr>
            <w:r>
              <w:t>Developing interfaces for Multiple Business requirements for the client involving Dell Boomi Integrator, Success Factors and Cut-E and Talent Applications using Web Services</w:t>
            </w:r>
          </w:p>
          <w:p w:rsidR="006D4889" w:rsidRDefault="006D4889" w:rsidP="006D4889">
            <w:pPr>
              <w:jc w:val="both"/>
            </w:pPr>
            <w:r>
              <w:t>Developing multiple POCs on application integration with different protocols</w:t>
            </w:r>
          </w:p>
          <w:p w:rsidR="006D4889" w:rsidRDefault="006D4889" w:rsidP="006D4889">
            <w:pPr>
              <w:jc w:val="both"/>
            </w:pPr>
            <w:r>
              <w:t xml:space="preserve">Developing Design standards, coding standards, design of Auditing, exception and </w:t>
            </w:r>
            <w:r w:rsidR="005D003B">
              <w:t>error,</w:t>
            </w:r>
            <w:r>
              <w:t xml:space="preserve"> logging framework across all the integration.</w:t>
            </w:r>
          </w:p>
          <w:p w:rsidR="006D4889" w:rsidRDefault="006D4889" w:rsidP="006D4889">
            <w:pPr>
              <w:jc w:val="both"/>
            </w:pPr>
            <w:r>
              <w:t xml:space="preserve">Developing Integration approaches, design the message flows in the Middleware to connect to more than 60 legacy applications which communicates via various protocols such as Web Services SOAP over HTTP, </w:t>
            </w:r>
            <w:r w:rsidR="005D003B">
              <w:t>Files</w:t>
            </w:r>
            <w:r>
              <w:t xml:space="preserve"> over FTP, XML over MQ and JMS and Databases such as DB2, Oracle systems.</w:t>
            </w:r>
          </w:p>
          <w:p w:rsidR="00090973" w:rsidRDefault="006D4889" w:rsidP="006D4889">
            <w:pPr>
              <w:jc w:val="both"/>
            </w:pPr>
            <w:r>
              <w:t>Tools: IBM WebSphere Message Broker v8, IBM MQ v8, SOAPUI, IBM Rational Software Architect, Dell Boomi, Success Factors, DB2 Data studio.</w:t>
            </w:r>
          </w:p>
          <w:bookmarkEnd w:id="12"/>
          <w:p w:rsidR="00090973" w:rsidRDefault="006D4889" w:rsidP="0065745B">
            <w:r>
              <w:t xml:space="preserve"> </w:t>
            </w:r>
          </w:p>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r w:rsidR="006D4889" w:rsidRPr="006D4889">
              <w:t xml:space="preserve">GOPALA RAJU  </w:t>
            </w:r>
            <w:r w:rsidR="006D4889">
              <w:t xml:space="preserve"> </w:t>
            </w:r>
            <w:bookmarkStart w:id="13" w:name="_Hlk3888784"/>
            <w:r w:rsidR="006D4889" w:rsidRPr="006D4889">
              <w:t xml:space="preserve">+91 40 6692 6000                                  </w:t>
            </w:r>
            <w:r w:rsidR="006D4889">
              <w:t xml:space="preserve"> </w:t>
            </w:r>
            <w:bookmarkEnd w:id="13"/>
          </w:p>
        </w:tc>
      </w:tr>
    </w:tbl>
    <w:p w:rsidR="00090973" w:rsidRDefault="00090973" w:rsidP="00090973">
      <w:pPr>
        <w:rPr>
          <w:b/>
        </w:rPr>
      </w:pPr>
    </w:p>
    <w:p w:rsidR="006D4889" w:rsidRDefault="006D4889" w:rsidP="00090973">
      <w:pPr>
        <w:rPr>
          <w:b/>
        </w:rPr>
      </w:pPr>
    </w:p>
    <w:p w:rsidR="006D4889" w:rsidRDefault="006D4889" w:rsidP="00090973">
      <w:pPr>
        <w:rPr>
          <w:b/>
        </w:rPr>
      </w:pPr>
    </w:p>
    <w:p w:rsidR="006D4889" w:rsidRDefault="006D4889" w:rsidP="00090973">
      <w:pPr>
        <w:rPr>
          <w:b/>
        </w:rPr>
      </w:pPr>
    </w:p>
    <w:p w:rsidR="006D4889" w:rsidRDefault="006D4889" w:rsidP="00090973">
      <w:pPr>
        <w:rPr>
          <w:b/>
        </w:rPr>
      </w:pPr>
    </w:p>
    <w:p w:rsidR="006D4889" w:rsidRDefault="006D4889" w:rsidP="00090973">
      <w:pPr>
        <w:rPr>
          <w:b/>
        </w:rPr>
      </w:pPr>
    </w:p>
    <w:p w:rsidR="006D4889" w:rsidRDefault="006D4889" w:rsidP="00090973">
      <w:pPr>
        <w:rPr>
          <w:b/>
        </w:rPr>
      </w:pPr>
    </w:p>
    <w:p w:rsidR="00090973" w:rsidRPr="00A16AA7" w:rsidRDefault="00090973" w:rsidP="00090973">
      <w:pPr>
        <w:rPr>
          <w:b/>
        </w:rPr>
      </w:pPr>
      <w:r>
        <w:rPr>
          <w:b/>
        </w:rPr>
        <w:t>JOB 3</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bookmarkStart w:id="14" w:name="_Hlk3890033"/>
            <w:r w:rsidR="006D4889" w:rsidRPr="006D4889">
              <w:t>IBM INDIA PVT LTD</w:t>
            </w:r>
            <w:bookmarkEnd w:id="14"/>
          </w:p>
        </w:tc>
      </w:tr>
      <w:tr w:rsidR="00090973" w:rsidRPr="00CD1F1E" w:rsidTr="0065745B">
        <w:tc>
          <w:tcPr>
            <w:tcW w:w="9576" w:type="dxa"/>
          </w:tcPr>
          <w:p w:rsidR="00090973" w:rsidRPr="00CD1F1E" w:rsidRDefault="00090973" w:rsidP="0065745B">
            <w:r w:rsidRPr="00CD1F1E">
              <w:t>Type of Business</w:t>
            </w:r>
            <w:r w:rsidR="006D4889">
              <w:t xml:space="preserve"> IT Services and Consulting  </w:t>
            </w:r>
          </w:p>
        </w:tc>
      </w:tr>
      <w:tr w:rsidR="00090973" w:rsidRPr="00CD1F1E" w:rsidTr="0065745B">
        <w:tc>
          <w:tcPr>
            <w:tcW w:w="9576" w:type="dxa"/>
          </w:tcPr>
          <w:p w:rsidR="00090973" w:rsidRDefault="00090973" w:rsidP="006D4889">
            <w:r>
              <w:t>Work Address:</w:t>
            </w:r>
            <w:r w:rsidR="006D4889">
              <w:t xml:space="preserve"> </w:t>
            </w:r>
            <w:bookmarkStart w:id="15" w:name="_Hlk3890043"/>
            <w:r w:rsidR="006D4889">
              <w:t xml:space="preserve">Building number </w:t>
            </w:r>
            <w:r w:rsidR="00F808B6">
              <w:t>3, Mind</w:t>
            </w:r>
            <w:r w:rsidR="006D4889">
              <w:t xml:space="preserve"> Space, Survey No 64, APIIC Software Layout, Raheja, Building, HITEC City</w:t>
            </w:r>
            <w:bookmarkEnd w:id="15"/>
          </w:p>
          <w:p w:rsidR="00090973" w:rsidRPr="00CD1F1E" w:rsidRDefault="00090973" w:rsidP="0065745B">
            <w:r>
              <w:t xml:space="preserve">City  </w:t>
            </w:r>
            <w:r w:rsidR="006D4889">
              <w:t xml:space="preserve"> </w:t>
            </w:r>
            <w:r>
              <w:t xml:space="preserve"> </w:t>
            </w:r>
            <w:bookmarkStart w:id="16" w:name="_Hlk3890054"/>
            <w:r w:rsidR="006D4889" w:rsidRPr="006D4889">
              <w:t xml:space="preserve">Hyderabad             </w:t>
            </w:r>
            <w:bookmarkEnd w:id="16"/>
            <w:r>
              <w:t xml:space="preserve">State         </w:t>
            </w:r>
            <w:r w:rsidR="006D4889">
              <w:t>Telangana</w:t>
            </w:r>
            <w:r>
              <w:t xml:space="preserve">            Postal Code     </w:t>
            </w:r>
            <w:r w:rsidR="006D4889">
              <w:t>500081</w:t>
            </w:r>
            <w:r>
              <w:t xml:space="preserve">   Country</w:t>
            </w:r>
            <w:r w:rsidR="006D4889">
              <w:t xml:space="preserve"> India</w:t>
            </w:r>
          </w:p>
        </w:tc>
      </w:tr>
      <w:tr w:rsidR="00090973" w:rsidRPr="00CD1F1E" w:rsidTr="0065745B">
        <w:tc>
          <w:tcPr>
            <w:tcW w:w="9576" w:type="dxa"/>
          </w:tcPr>
          <w:p w:rsidR="00090973" w:rsidRPr="00CD1F1E" w:rsidRDefault="00090973" w:rsidP="0065745B">
            <w:r>
              <w:t xml:space="preserve">Job Title: </w:t>
            </w:r>
            <w:r w:rsidR="006D4889" w:rsidRPr="006D4889">
              <w:t xml:space="preserve">SENIOR SOFTWARE ENGINEER         </w:t>
            </w:r>
          </w:p>
        </w:tc>
      </w:tr>
      <w:tr w:rsidR="00090973" w:rsidRPr="00CD1F1E" w:rsidTr="0065745B">
        <w:tc>
          <w:tcPr>
            <w:tcW w:w="9576" w:type="dxa"/>
          </w:tcPr>
          <w:p w:rsidR="00090973" w:rsidRPr="00CD1F1E" w:rsidRDefault="00090973" w:rsidP="0065745B">
            <w:r>
              <w:t xml:space="preserve">Hours:  </w:t>
            </w:r>
            <w:r w:rsidR="00A3077F">
              <w:t xml:space="preserve">40 </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w:t>
            </w:r>
            <w:bookmarkStart w:id="17" w:name="_Hlk3890111"/>
            <w:r w:rsidR="00BC25DA">
              <w:t>09/20/2010</w:t>
            </w:r>
            <w:r>
              <w:t xml:space="preserve">              </w:t>
            </w:r>
            <w:bookmarkEnd w:id="17"/>
            <w:r>
              <w:t xml:space="preserve">End </w:t>
            </w:r>
            <w:r w:rsidR="00BC25DA">
              <w:t xml:space="preserve">Date </w:t>
            </w:r>
            <w:bookmarkStart w:id="18" w:name="_Hlk3890128"/>
            <w:r w:rsidR="00BC25DA">
              <w:t>02/27/2015</w:t>
            </w:r>
            <w:bookmarkEnd w:id="18"/>
          </w:p>
        </w:tc>
      </w:tr>
      <w:tr w:rsidR="00090973" w:rsidRPr="00CD1F1E" w:rsidTr="0065745B">
        <w:tc>
          <w:tcPr>
            <w:tcW w:w="9576" w:type="dxa"/>
          </w:tcPr>
          <w:p w:rsidR="00090973" w:rsidRPr="00CD1F1E" w:rsidRDefault="00090973" w:rsidP="0065745B">
            <w:r>
              <w:t xml:space="preserve">Job Description:   </w:t>
            </w:r>
          </w:p>
          <w:p w:rsidR="00BC25DA" w:rsidRDefault="00BC25DA" w:rsidP="00BC25DA">
            <w:pPr>
              <w:jc w:val="both"/>
            </w:pPr>
            <w:bookmarkStart w:id="19" w:name="_Hlk3890153"/>
            <w:r>
              <w:t>Offshore Technical Lead for a team of 12 with experience in Project Management and Software Development</w:t>
            </w:r>
          </w:p>
          <w:p w:rsidR="00BC25DA" w:rsidRDefault="00BC25DA" w:rsidP="00BC25DA">
            <w:pPr>
              <w:jc w:val="both"/>
            </w:pPr>
            <w:r>
              <w:t>Managing Requirements gathering, Application Analysis, Technical &amp; Functional specifications (ADD, SRS and Interface documents)</w:t>
            </w:r>
          </w:p>
          <w:p w:rsidR="00BC25DA" w:rsidRDefault="00BC25DA" w:rsidP="00BC25DA">
            <w:pPr>
              <w:jc w:val="both"/>
            </w:pPr>
            <w:r>
              <w:t>Facilitating and driving design and development meetings to review Functional and Technical Design documents.</w:t>
            </w:r>
          </w:p>
          <w:p w:rsidR="00BC25DA" w:rsidRDefault="00BC25DA" w:rsidP="00BC25DA">
            <w:pPr>
              <w:jc w:val="both"/>
            </w:pPr>
            <w:r>
              <w:t>Driving technical deliverable across the teams onshore and offshore associated with Service Delivery</w:t>
            </w:r>
          </w:p>
          <w:p w:rsidR="00BC25DA" w:rsidRDefault="00BC25DA" w:rsidP="00BC25DA">
            <w:pPr>
              <w:jc w:val="both"/>
            </w:pPr>
            <w:r>
              <w:t>Responsible for establishing technical objectives and deadlines for code implementations, Unit Testing, Build and Deploy, Functional &amp; Integration Testing, and Deployment</w:t>
            </w:r>
          </w:p>
          <w:p w:rsidR="00BC25DA" w:rsidRDefault="00BC25DA" w:rsidP="00BC25DA">
            <w:pPr>
              <w:jc w:val="both"/>
            </w:pPr>
            <w:r>
              <w:t>Responsible for the technical integrity of applications and review of application code, processes, quality and metrics</w:t>
            </w:r>
          </w:p>
          <w:p w:rsidR="00BC25DA" w:rsidRDefault="00BC25DA" w:rsidP="00BC25DA">
            <w:pPr>
              <w:jc w:val="both"/>
            </w:pPr>
            <w:bookmarkStart w:id="20" w:name="_Hlk3890443"/>
            <w:r>
              <w:t xml:space="preserve">Developing </w:t>
            </w:r>
            <w:bookmarkEnd w:id="20"/>
            <w:r>
              <w:t xml:space="preserve">the </w:t>
            </w:r>
            <w:r w:rsidR="00A3077F" w:rsidRPr="00A3077F">
              <w:t xml:space="preserve">integration service </w:t>
            </w:r>
            <w:r>
              <w:t>components in WMB to meet with the client requirements</w:t>
            </w:r>
            <w:r w:rsidR="00A3077F">
              <w:t xml:space="preserve"> </w:t>
            </w:r>
          </w:p>
          <w:p w:rsidR="00090973" w:rsidRDefault="00A3077F" w:rsidP="00BC25DA">
            <w:pPr>
              <w:jc w:val="both"/>
            </w:pPr>
            <w:r>
              <w:t xml:space="preserve">Developing </w:t>
            </w:r>
            <w:r w:rsidR="00BC25DA">
              <w:t>automation tools to improve the performance and health of production services</w:t>
            </w:r>
          </w:p>
          <w:p w:rsidR="00A3077F" w:rsidRDefault="00A3077F" w:rsidP="00A3077F">
            <w:pPr>
              <w:jc w:val="both"/>
            </w:pPr>
            <w:r>
              <w:t>Developing the Message sets, Message Flows and ESQL based on the client’s requirements.</w:t>
            </w:r>
          </w:p>
          <w:p w:rsidR="00A3077F" w:rsidRDefault="00A3077F" w:rsidP="00A3077F">
            <w:pPr>
              <w:jc w:val="both"/>
            </w:pPr>
            <w:r>
              <w:t xml:space="preserve">Developing custom node AS400 for WMB toolkit to communicate with AS400 Mainframe Systems. </w:t>
            </w:r>
          </w:p>
          <w:p w:rsidR="00A3077F" w:rsidRDefault="00A3077F" w:rsidP="00A3077F">
            <w:pPr>
              <w:jc w:val="both"/>
            </w:pPr>
            <w:r>
              <w:t xml:space="preserve">Developing the Utility to log the events in log4J implementation </w:t>
            </w:r>
          </w:p>
          <w:bookmarkEnd w:id="19"/>
          <w:p w:rsidR="00090973" w:rsidRPr="00CD1F1E" w:rsidRDefault="00090973" w:rsidP="00BC25DA"/>
        </w:tc>
      </w:tr>
      <w:tr w:rsidR="00090973" w:rsidRPr="00CD1F1E" w:rsidTr="0065745B">
        <w:tc>
          <w:tcPr>
            <w:tcW w:w="9576" w:type="dxa"/>
          </w:tcPr>
          <w:p w:rsidR="00090973" w:rsidRPr="00CD1F1E" w:rsidRDefault="00090973" w:rsidP="0065745B">
            <w:r>
              <w:t xml:space="preserve">Supervisor Name and Phone: </w:t>
            </w:r>
            <w:r w:rsidR="00BC25DA" w:rsidRPr="006D4889">
              <w:t>PHANI GOOTY</w:t>
            </w:r>
            <w:r w:rsidR="00BC25DA">
              <w:t xml:space="preserve"> </w:t>
            </w:r>
            <w:bookmarkStart w:id="21" w:name="_Hlk3890084"/>
            <w:r w:rsidR="00BC25DA" w:rsidRPr="00BC25DA">
              <w:t>+91 40 7185 6000</w:t>
            </w:r>
            <w:bookmarkEnd w:id="21"/>
            <w:r w:rsidR="00BC25DA" w:rsidRPr="00BC25DA">
              <w:t xml:space="preserve">                                                                           </w:t>
            </w:r>
            <w:r w:rsidR="00BC25DA">
              <w:t xml:space="preserve"> </w:t>
            </w:r>
          </w:p>
        </w:tc>
      </w:tr>
    </w:tbl>
    <w:p w:rsidR="00090973" w:rsidRDefault="00090973" w:rsidP="00090973">
      <w:pPr>
        <w:rPr>
          <w:b/>
        </w:rPr>
      </w:pPr>
    </w:p>
    <w:p w:rsidR="00FE0A6A" w:rsidRDefault="00FE0A6A" w:rsidP="00090973">
      <w:pPr>
        <w:rPr>
          <w:b/>
        </w:rPr>
      </w:pPr>
    </w:p>
    <w:p w:rsidR="00FE0A6A" w:rsidRDefault="00FE0A6A" w:rsidP="00090973">
      <w:pPr>
        <w:rPr>
          <w:b/>
        </w:rPr>
      </w:pPr>
    </w:p>
    <w:p w:rsidR="00FE0A6A" w:rsidRDefault="00FE0A6A" w:rsidP="00090973">
      <w:pPr>
        <w:rPr>
          <w:b/>
        </w:rPr>
      </w:pPr>
    </w:p>
    <w:p w:rsidR="00FE0A6A" w:rsidRDefault="00FE0A6A" w:rsidP="00090973">
      <w:pPr>
        <w:rPr>
          <w:b/>
        </w:rPr>
      </w:pPr>
    </w:p>
    <w:p w:rsidR="00FE0A6A" w:rsidRDefault="00FE0A6A" w:rsidP="00090973">
      <w:pPr>
        <w:rPr>
          <w:b/>
        </w:rPr>
      </w:pPr>
    </w:p>
    <w:p w:rsidR="00FE0A6A" w:rsidRDefault="00FE0A6A" w:rsidP="00090973">
      <w:pPr>
        <w:rPr>
          <w:b/>
        </w:rPr>
      </w:pPr>
    </w:p>
    <w:p w:rsidR="00FE0A6A" w:rsidRDefault="00FE0A6A" w:rsidP="00090973">
      <w:pPr>
        <w:rPr>
          <w:b/>
        </w:rPr>
      </w:pPr>
    </w:p>
    <w:p w:rsidR="00090973" w:rsidRDefault="00090973" w:rsidP="00090973"/>
    <w:p w:rsidR="00090973" w:rsidRPr="00A16AA7" w:rsidRDefault="00090973" w:rsidP="00090973">
      <w:pPr>
        <w:rPr>
          <w:b/>
        </w:rPr>
      </w:pPr>
      <w:r>
        <w:rPr>
          <w:b/>
        </w:rPr>
        <w:lastRenderedPageBreak/>
        <w:t>JOB 4</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bookmarkStart w:id="22" w:name="_Hlk3891804"/>
            <w:r w:rsidR="00BC25DA" w:rsidRPr="00BC25DA">
              <w:t>TATA CONSULTANCY SERVICES</w:t>
            </w:r>
            <w:bookmarkEnd w:id="22"/>
          </w:p>
        </w:tc>
      </w:tr>
      <w:tr w:rsidR="00090973" w:rsidRPr="00CD1F1E" w:rsidTr="0065745B">
        <w:tc>
          <w:tcPr>
            <w:tcW w:w="9576" w:type="dxa"/>
          </w:tcPr>
          <w:p w:rsidR="00090973" w:rsidRPr="00CD1F1E" w:rsidRDefault="00090973" w:rsidP="0065745B">
            <w:r w:rsidRPr="00CD1F1E">
              <w:t>Type of Business</w:t>
            </w:r>
            <w:r w:rsidR="00BC25DA">
              <w:t xml:space="preserve"> </w:t>
            </w:r>
            <w:r w:rsidR="00BC25DA" w:rsidRPr="00BC25DA">
              <w:t>IT Services, Consulting and Business Solutions</w:t>
            </w:r>
          </w:p>
        </w:tc>
      </w:tr>
      <w:tr w:rsidR="00090973" w:rsidRPr="00CD1F1E" w:rsidTr="0065745B">
        <w:tc>
          <w:tcPr>
            <w:tcW w:w="9576" w:type="dxa"/>
          </w:tcPr>
          <w:p w:rsidR="00090973" w:rsidRDefault="00090973" w:rsidP="00BC25DA">
            <w:bookmarkStart w:id="23" w:name="_Hlk3891817"/>
            <w:r>
              <w:t>Work Address:</w:t>
            </w:r>
            <w:r w:rsidR="00BC25DA">
              <w:t xml:space="preserve"> 415/21-24, Kumaran Nagar, Sholinganallur, Old Mahabalipuram,</w:t>
            </w:r>
          </w:p>
          <w:p w:rsidR="00090973" w:rsidRPr="00CD1F1E" w:rsidRDefault="00090973" w:rsidP="0065745B">
            <w:r>
              <w:t xml:space="preserve">City      </w:t>
            </w:r>
            <w:r w:rsidR="00BC25DA" w:rsidRPr="00BC25DA">
              <w:t>Chennai</w:t>
            </w:r>
            <w:r>
              <w:t xml:space="preserve">                  State      </w:t>
            </w:r>
            <w:r w:rsidR="00BC25DA">
              <w:rPr>
                <w:rFonts w:ascii="Arial" w:eastAsia="Arial" w:hAnsi="Arial" w:cs="Arial"/>
              </w:rPr>
              <w:t>Tamil Nadu</w:t>
            </w:r>
            <w:r>
              <w:t xml:space="preserve">             Postal </w:t>
            </w:r>
            <w:r w:rsidR="00BC25DA">
              <w:t>Code 600119</w:t>
            </w:r>
            <w:r>
              <w:t xml:space="preserve">  </w:t>
            </w:r>
            <w:r w:rsidR="00BC25DA">
              <w:t xml:space="preserve"> </w:t>
            </w:r>
            <w:r>
              <w:t>Country</w:t>
            </w:r>
            <w:r w:rsidR="00BC25DA">
              <w:t xml:space="preserve"> India</w:t>
            </w:r>
          </w:p>
        </w:tc>
      </w:tr>
      <w:bookmarkEnd w:id="23"/>
      <w:tr w:rsidR="00090973" w:rsidRPr="00CD1F1E" w:rsidTr="0065745B">
        <w:tc>
          <w:tcPr>
            <w:tcW w:w="9576" w:type="dxa"/>
          </w:tcPr>
          <w:p w:rsidR="00090973" w:rsidRPr="00CD1F1E" w:rsidRDefault="00090973" w:rsidP="0065745B">
            <w:r>
              <w:t xml:space="preserve">Job Title: </w:t>
            </w:r>
            <w:r w:rsidR="00BC25DA" w:rsidRPr="00BC25DA">
              <w:t xml:space="preserve">SYSTEMS ENGINEER                                                   </w:t>
            </w:r>
          </w:p>
        </w:tc>
      </w:tr>
      <w:tr w:rsidR="00090973" w:rsidRPr="00CD1F1E" w:rsidTr="0065745B">
        <w:tc>
          <w:tcPr>
            <w:tcW w:w="9576" w:type="dxa"/>
          </w:tcPr>
          <w:p w:rsidR="00090973" w:rsidRPr="00CD1F1E" w:rsidRDefault="00090973" w:rsidP="0065745B">
            <w:r>
              <w:t xml:space="preserve">Hours:  </w:t>
            </w:r>
            <w:r w:rsidR="00BC25DA">
              <w:t>40</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w:t>
            </w:r>
            <w:bookmarkStart w:id="24" w:name="_Hlk3891932"/>
            <w:r w:rsidR="00BC25DA">
              <w:t>06/25/2008</w:t>
            </w:r>
            <w:bookmarkEnd w:id="24"/>
            <w:r w:rsidR="00BC25DA">
              <w:t xml:space="preserve">             </w:t>
            </w:r>
            <w:r>
              <w:t xml:space="preserve">                End Date</w:t>
            </w:r>
            <w:r w:rsidR="00BC25DA">
              <w:t xml:space="preserve"> 08/24/2010</w:t>
            </w:r>
          </w:p>
        </w:tc>
      </w:tr>
      <w:tr w:rsidR="00090973" w:rsidRPr="00CD1F1E" w:rsidTr="0065745B">
        <w:tc>
          <w:tcPr>
            <w:tcW w:w="9576" w:type="dxa"/>
          </w:tcPr>
          <w:p w:rsidR="00090973" w:rsidRPr="00CD1F1E" w:rsidRDefault="00090973" w:rsidP="0065745B">
            <w:r>
              <w:t xml:space="preserve">Job Description:   </w:t>
            </w:r>
          </w:p>
          <w:p w:rsidR="00BC25DA" w:rsidRDefault="00BC25DA" w:rsidP="00BC25DA">
            <w:pPr>
              <w:jc w:val="both"/>
            </w:pPr>
            <w:bookmarkStart w:id="25" w:name="_Hlk3892240"/>
            <w:r>
              <w:t>Application Development:  Message Broker implementations with JAXB, Java, Spring Framework, XML and XSLT, JMS and IBM MQ Protocols and with IBM UDB DB2 and Sybase</w:t>
            </w:r>
          </w:p>
          <w:p w:rsidR="00BC25DA" w:rsidRDefault="00BC25DA" w:rsidP="00BC25DA">
            <w:pPr>
              <w:jc w:val="both"/>
            </w:pPr>
            <w:r>
              <w:t>Exposure to multiple clients from locations such as Shanghai, Tokyo, London and New York</w:t>
            </w:r>
          </w:p>
          <w:p w:rsidR="00BC25DA" w:rsidRDefault="00BC25DA" w:rsidP="00BC25DA">
            <w:pPr>
              <w:jc w:val="both"/>
            </w:pPr>
            <w:r>
              <w:t>Involve in all the phases Project implementation from Requirements gathering to Development, Unit testing, Documentation, Functional Testing, Application Support and Defect Fixing</w:t>
            </w:r>
          </w:p>
          <w:p w:rsidR="00BC25DA" w:rsidRDefault="00BC25DA" w:rsidP="00BC25DA">
            <w:pPr>
              <w:jc w:val="both"/>
            </w:pPr>
            <w:r>
              <w:t>Implement Lean and Six Sigma implementations and develop the message Broker Application by using the Pure Lean implementation</w:t>
            </w:r>
          </w:p>
          <w:p w:rsidR="00090973" w:rsidRDefault="00BC25DA" w:rsidP="00BC25DA">
            <w:pPr>
              <w:jc w:val="both"/>
            </w:pPr>
            <w:r>
              <w:t>Additional responsibilities include analyzing and understanding the learning, finding the gap in expected learning to actual learning for each team member at account level and finally bridging the gap by scheduling and conducting multiple sessions on learning (Technical and Soft skills)</w:t>
            </w:r>
          </w:p>
          <w:bookmarkEnd w:id="25"/>
          <w:p w:rsidR="00090973" w:rsidRDefault="00BC25DA" w:rsidP="0065745B">
            <w:r>
              <w:t xml:space="preserve"> </w:t>
            </w:r>
          </w:p>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r w:rsidR="00BC25DA" w:rsidRPr="00BC25DA">
              <w:t>KRISHNA KALLURU</w:t>
            </w:r>
            <w:r w:rsidR="00BC25DA">
              <w:t xml:space="preserve"> </w:t>
            </w:r>
            <w:bookmarkStart w:id="26" w:name="_Hlk3891885"/>
            <w:r w:rsidR="00BC25DA">
              <w:t>+</w:t>
            </w:r>
            <w:r w:rsidR="00BC25DA" w:rsidRPr="00BC25DA">
              <w:t>91 44 6616 2222</w:t>
            </w:r>
            <w:bookmarkEnd w:id="26"/>
            <w:r w:rsidR="00BC25DA" w:rsidRPr="00BC25DA">
              <w:t xml:space="preserve">                              </w:t>
            </w:r>
            <w:r w:rsidR="00BC25DA">
              <w:t xml:space="preserve"> </w:t>
            </w:r>
          </w:p>
        </w:tc>
      </w:tr>
    </w:tbl>
    <w:p w:rsidR="00090973" w:rsidRDefault="00090973" w:rsidP="00090973"/>
    <w:p w:rsidR="00090973" w:rsidRDefault="00090973" w:rsidP="00090973">
      <w:pPr>
        <w:rPr>
          <w:b/>
        </w:rPr>
      </w:pPr>
    </w:p>
    <w:p w:rsidR="00090973" w:rsidRPr="00A16AA7" w:rsidRDefault="00090973" w:rsidP="00090973">
      <w:pPr>
        <w:rPr>
          <w:b/>
        </w:rPr>
      </w:pPr>
      <w:r>
        <w:rPr>
          <w:b/>
        </w:rPr>
        <w:t>JOB 5</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p>
        </w:tc>
      </w:tr>
      <w:tr w:rsidR="00090973" w:rsidRPr="00CD1F1E" w:rsidTr="0065745B">
        <w:tc>
          <w:tcPr>
            <w:tcW w:w="9576" w:type="dxa"/>
          </w:tcPr>
          <w:p w:rsidR="00090973" w:rsidRPr="00CD1F1E" w:rsidRDefault="00090973" w:rsidP="0065745B">
            <w:r w:rsidRPr="00CD1F1E">
              <w:t>Type of Business</w:t>
            </w:r>
          </w:p>
        </w:tc>
      </w:tr>
      <w:tr w:rsidR="00090973" w:rsidRPr="00CD1F1E" w:rsidTr="0065745B">
        <w:tc>
          <w:tcPr>
            <w:tcW w:w="9576" w:type="dxa"/>
          </w:tcPr>
          <w:p w:rsidR="00090973" w:rsidRDefault="00090973" w:rsidP="0065745B">
            <w:r>
              <w:t>Work Address:</w:t>
            </w:r>
          </w:p>
          <w:p w:rsidR="00090973" w:rsidRPr="00CD1F1E" w:rsidRDefault="00090973" w:rsidP="0065745B">
            <w:r>
              <w:t>City                                    State                                          Postal Code        Country</w:t>
            </w:r>
          </w:p>
        </w:tc>
      </w:tr>
      <w:tr w:rsidR="00090973" w:rsidRPr="00CD1F1E" w:rsidTr="0065745B">
        <w:tc>
          <w:tcPr>
            <w:tcW w:w="9576" w:type="dxa"/>
          </w:tcPr>
          <w:p w:rsidR="00090973" w:rsidRPr="00CD1F1E" w:rsidRDefault="00090973" w:rsidP="0065745B">
            <w:r>
              <w:t xml:space="preserve">Job Title: </w:t>
            </w:r>
          </w:p>
        </w:tc>
      </w:tr>
      <w:tr w:rsidR="00090973" w:rsidRPr="00CD1F1E" w:rsidTr="0065745B">
        <w:tc>
          <w:tcPr>
            <w:tcW w:w="9576" w:type="dxa"/>
          </w:tcPr>
          <w:p w:rsidR="00090973" w:rsidRPr="00CD1F1E" w:rsidRDefault="00090973" w:rsidP="0065745B">
            <w:r>
              <w:t xml:space="preserve">Hours:  </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End Date</w:t>
            </w:r>
          </w:p>
        </w:tc>
      </w:tr>
      <w:tr w:rsidR="00090973" w:rsidRPr="00CD1F1E" w:rsidTr="0065745B">
        <w:tc>
          <w:tcPr>
            <w:tcW w:w="9576" w:type="dxa"/>
          </w:tcPr>
          <w:p w:rsidR="00090973" w:rsidRDefault="00090973" w:rsidP="0065745B">
            <w:r>
              <w:t xml:space="preserve">Job Description:   </w:t>
            </w:r>
          </w:p>
          <w:p w:rsidR="00090973" w:rsidRDefault="00090973" w:rsidP="0065745B"/>
          <w:p w:rsidR="00090973" w:rsidRDefault="00090973" w:rsidP="0065745B"/>
          <w:p w:rsidR="00090973" w:rsidRDefault="00090973" w:rsidP="0065745B"/>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p>
        </w:tc>
      </w:tr>
    </w:tbl>
    <w:p w:rsidR="00090973" w:rsidRDefault="00090973" w:rsidP="00090973"/>
    <w:p w:rsidR="00090973" w:rsidRPr="00A16AA7" w:rsidRDefault="00090973" w:rsidP="00090973">
      <w:pPr>
        <w:rPr>
          <w:b/>
        </w:rPr>
      </w:pPr>
      <w:r>
        <w:rPr>
          <w:b/>
        </w:rPr>
        <w:t>JOB 6</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p>
        </w:tc>
      </w:tr>
      <w:tr w:rsidR="00090973" w:rsidRPr="00CD1F1E" w:rsidTr="0065745B">
        <w:tc>
          <w:tcPr>
            <w:tcW w:w="9576" w:type="dxa"/>
          </w:tcPr>
          <w:p w:rsidR="00090973" w:rsidRPr="00CD1F1E" w:rsidRDefault="00090973" w:rsidP="0065745B">
            <w:r w:rsidRPr="00CD1F1E">
              <w:t>Type of Business</w:t>
            </w:r>
          </w:p>
        </w:tc>
      </w:tr>
      <w:tr w:rsidR="00090973" w:rsidRPr="00CD1F1E" w:rsidTr="0065745B">
        <w:tc>
          <w:tcPr>
            <w:tcW w:w="9576" w:type="dxa"/>
          </w:tcPr>
          <w:p w:rsidR="00090973" w:rsidRDefault="00090973" w:rsidP="0065745B">
            <w:r>
              <w:lastRenderedPageBreak/>
              <w:t>Work Address:</w:t>
            </w:r>
          </w:p>
          <w:p w:rsidR="00090973" w:rsidRPr="00CD1F1E" w:rsidRDefault="00090973" w:rsidP="0065745B">
            <w:r>
              <w:t>City                                    State                                          Postal Code        Country</w:t>
            </w:r>
          </w:p>
        </w:tc>
      </w:tr>
      <w:tr w:rsidR="00090973" w:rsidRPr="00CD1F1E" w:rsidTr="0065745B">
        <w:tc>
          <w:tcPr>
            <w:tcW w:w="9576" w:type="dxa"/>
          </w:tcPr>
          <w:p w:rsidR="00090973" w:rsidRPr="00CD1F1E" w:rsidRDefault="00090973" w:rsidP="0065745B">
            <w:r>
              <w:t xml:space="preserve">Job Title: </w:t>
            </w:r>
          </w:p>
        </w:tc>
      </w:tr>
      <w:tr w:rsidR="00090973" w:rsidRPr="00CD1F1E" w:rsidTr="0065745B">
        <w:tc>
          <w:tcPr>
            <w:tcW w:w="9576" w:type="dxa"/>
          </w:tcPr>
          <w:p w:rsidR="00090973" w:rsidRPr="00CD1F1E" w:rsidRDefault="00090973" w:rsidP="0065745B">
            <w:r>
              <w:t xml:space="preserve">Hours:  </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End Date</w:t>
            </w:r>
          </w:p>
        </w:tc>
      </w:tr>
      <w:tr w:rsidR="00090973" w:rsidRPr="00CD1F1E" w:rsidTr="0065745B">
        <w:tc>
          <w:tcPr>
            <w:tcW w:w="9576" w:type="dxa"/>
          </w:tcPr>
          <w:p w:rsidR="00090973" w:rsidRDefault="00090973" w:rsidP="0065745B">
            <w:r>
              <w:t xml:space="preserve">Job Description:   </w:t>
            </w:r>
          </w:p>
          <w:p w:rsidR="00090973" w:rsidRDefault="00090973" w:rsidP="0065745B"/>
          <w:p w:rsidR="00090973" w:rsidRDefault="00090973" w:rsidP="0065745B"/>
          <w:p w:rsidR="00090973" w:rsidRDefault="00090973" w:rsidP="0065745B"/>
          <w:p w:rsidR="00090973" w:rsidRDefault="00090973" w:rsidP="0065745B"/>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p>
        </w:tc>
      </w:tr>
    </w:tbl>
    <w:p w:rsidR="00090973" w:rsidRDefault="00090973" w:rsidP="00090973">
      <w:pPr>
        <w:rPr>
          <w:b/>
        </w:rPr>
      </w:pPr>
    </w:p>
    <w:p w:rsidR="00090973" w:rsidRDefault="00090973" w:rsidP="00090973">
      <w:pPr>
        <w:rPr>
          <w:b/>
          <w:u w:val="single"/>
        </w:rPr>
      </w:pPr>
    </w:p>
    <w:p w:rsidR="00090973" w:rsidRDefault="00090973" w:rsidP="00090973">
      <w:pPr>
        <w:rPr>
          <w:b/>
          <w:u w:val="single"/>
        </w:rPr>
      </w:pPr>
    </w:p>
    <w:p w:rsidR="00090973" w:rsidRDefault="00090973" w:rsidP="00090973">
      <w:pPr>
        <w:rPr>
          <w:b/>
        </w:rPr>
      </w:pPr>
    </w:p>
    <w:p w:rsidR="00090973" w:rsidRPr="00A16AA7" w:rsidRDefault="00090973" w:rsidP="00090973">
      <w:pPr>
        <w:rPr>
          <w:b/>
        </w:rPr>
      </w:pPr>
      <w:r>
        <w:rPr>
          <w:b/>
        </w:rPr>
        <w:t>JOB 7</w:t>
      </w:r>
    </w:p>
    <w:tbl>
      <w:tblPr>
        <w:tblStyle w:val="TableGrid"/>
        <w:tblW w:w="0" w:type="auto"/>
        <w:tblLook w:val="04A0" w:firstRow="1" w:lastRow="0" w:firstColumn="1" w:lastColumn="0" w:noHBand="0" w:noVBand="1"/>
      </w:tblPr>
      <w:tblGrid>
        <w:gridCol w:w="9350"/>
      </w:tblGrid>
      <w:tr w:rsidR="00090973" w:rsidRPr="00CD1F1E" w:rsidTr="0065745B">
        <w:tc>
          <w:tcPr>
            <w:tcW w:w="9576" w:type="dxa"/>
          </w:tcPr>
          <w:p w:rsidR="00090973" w:rsidRPr="00CD1F1E" w:rsidRDefault="00090973" w:rsidP="0065745B">
            <w:r>
              <w:t xml:space="preserve">Employer: </w:t>
            </w:r>
          </w:p>
        </w:tc>
      </w:tr>
      <w:tr w:rsidR="00090973" w:rsidRPr="00CD1F1E" w:rsidTr="0065745B">
        <w:tc>
          <w:tcPr>
            <w:tcW w:w="9576" w:type="dxa"/>
          </w:tcPr>
          <w:p w:rsidR="00090973" w:rsidRPr="00CD1F1E" w:rsidRDefault="00090973" w:rsidP="0065745B">
            <w:r w:rsidRPr="00CD1F1E">
              <w:t>Type of Business</w:t>
            </w:r>
          </w:p>
        </w:tc>
      </w:tr>
      <w:tr w:rsidR="00090973" w:rsidRPr="00CD1F1E" w:rsidTr="0065745B">
        <w:tc>
          <w:tcPr>
            <w:tcW w:w="9576" w:type="dxa"/>
          </w:tcPr>
          <w:p w:rsidR="00090973" w:rsidRDefault="00090973" w:rsidP="0065745B">
            <w:r>
              <w:t>Work Address:</w:t>
            </w:r>
          </w:p>
          <w:p w:rsidR="00090973" w:rsidRPr="00CD1F1E" w:rsidRDefault="00090973" w:rsidP="0065745B">
            <w:r>
              <w:t>City                                    State                                          Postal Code        Country</w:t>
            </w:r>
          </w:p>
        </w:tc>
      </w:tr>
      <w:tr w:rsidR="00090973" w:rsidRPr="00CD1F1E" w:rsidTr="0065745B">
        <w:tc>
          <w:tcPr>
            <w:tcW w:w="9576" w:type="dxa"/>
          </w:tcPr>
          <w:p w:rsidR="00090973" w:rsidRPr="00CD1F1E" w:rsidRDefault="00090973" w:rsidP="0065745B">
            <w:r>
              <w:t xml:space="preserve">Job Title: </w:t>
            </w:r>
          </w:p>
        </w:tc>
      </w:tr>
      <w:tr w:rsidR="00090973" w:rsidRPr="00CD1F1E" w:rsidTr="0065745B">
        <w:tc>
          <w:tcPr>
            <w:tcW w:w="9576" w:type="dxa"/>
          </w:tcPr>
          <w:p w:rsidR="00090973" w:rsidRPr="00CD1F1E" w:rsidRDefault="00090973" w:rsidP="0065745B">
            <w:r>
              <w:t xml:space="preserve">Hours:  </w:t>
            </w:r>
          </w:p>
        </w:tc>
      </w:tr>
      <w:tr w:rsidR="00090973" w:rsidRPr="00CD1F1E" w:rsidTr="0065745B">
        <w:tc>
          <w:tcPr>
            <w:tcW w:w="9576" w:type="dxa"/>
          </w:tcPr>
          <w:p w:rsidR="00090973" w:rsidRDefault="00090973" w:rsidP="0065745B">
            <w:r>
              <w:t xml:space="preserve">Dates of Employment: </w:t>
            </w:r>
          </w:p>
          <w:p w:rsidR="00090973" w:rsidRPr="00CD1F1E" w:rsidRDefault="00090973" w:rsidP="0065745B">
            <w:r>
              <w:t xml:space="preserve">                                     Start Date                          End Date</w:t>
            </w:r>
          </w:p>
        </w:tc>
      </w:tr>
      <w:tr w:rsidR="00090973" w:rsidRPr="00CD1F1E" w:rsidTr="0065745B">
        <w:tc>
          <w:tcPr>
            <w:tcW w:w="9576" w:type="dxa"/>
          </w:tcPr>
          <w:p w:rsidR="00090973" w:rsidRDefault="00090973" w:rsidP="0065745B">
            <w:r>
              <w:t xml:space="preserve">Job Description:   </w:t>
            </w:r>
          </w:p>
          <w:p w:rsidR="00090973" w:rsidRDefault="00090973" w:rsidP="0065745B"/>
          <w:p w:rsidR="00090973" w:rsidRDefault="00090973" w:rsidP="0065745B"/>
          <w:p w:rsidR="00090973" w:rsidRDefault="00090973" w:rsidP="0065745B"/>
          <w:p w:rsidR="00090973" w:rsidRDefault="00090973" w:rsidP="0065745B"/>
          <w:p w:rsidR="00090973" w:rsidRPr="00CD1F1E" w:rsidRDefault="00090973" w:rsidP="0065745B"/>
        </w:tc>
      </w:tr>
      <w:tr w:rsidR="00090973" w:rsidRPr="00CD1F1E" w:rsidTr="0065745B">
        <w:tc>
          <w:tcPr>
            <w:tcW w:w="9576" w:type="dxa"/>
          </w:tcPr>
          <w:p w:rsidR="00090973" w:rsidRPr="00CD1F1E" w:rsidRDefault="00090973" w:rsidP="0065745B">
            <w:r>
              <w:t xml:space="preserve">Supervisor Name and Phone: </w:t>
            </w:r>
          </w:p>
        </w:tc>
      </w:tr>
    </w:tbl>
    <w:p w:rsidR="00090973" w:rsidRDefault="00BC25DA" w:rsidP="00090973">
      <w:r>
        <w:t xml:space="preserve"> </w:t>
      </w:r>
    </w:p>
    <w:p w:rsidR="00090973" w:rsidRDefault="00090973" w:rsidP="00090973">
      <w:r>
        <w:t>Did any employer pay for any of your education or training?</w:t>
      </w:r>
    </w:p>
    <w:p w:rsidR="00090973" w:rsidRDefault="00090973" w:rsidP="00090973"/>
    <w:p w:rsidR="00090973" w:rsidRDefault="00090973" w:rsidP="00090973">
      <w:r>
        <w:t xml:space="preserve">Yes ⁭      </w:t>
      </w:r>
      <w:r w:rsidRPr="00CE65EA">
        <w:rPr>
          <w:b/>
        </w:rPr>
        <w:t>No</w:t>
      </w:r>
      <w:r>
        <w:t xml:space="preserve"> ⁭</w:t>
      </w:r>
    </w:p>
    <w:p w:rsidR="00090973" w:rsidRDefault="00090973" w:rsidP="00090973"/>
    <w:p w:rsidR="00090973" w:rsidRDefault="00090973" w:rsidP="00090973">
      <w:r>
        <w:t xml:space="preserve">If </w:t>
      </w:r>
      <w:r w:rsidR="00E376F7">
        <w:t>yes</w:t>
      </w:r>
      <w:r>
        <w:t>, please provide details.</w:t>
      </w:r>
    </w:p>
    <w:p w:rsidR="00CE65EA" w:rsidRDefault="00CE65EA" w:rsidP="00090973"/>
    <w:p w:rsidR="00090973" w:rsidRDefault="00090973" w:rsidP="00090973"/>
    <w:p w:rsidR="00090973" w:rsidRDefault="00090973" w:rsidP="00090973">
      <w:pPr>
        <w:jc w:val="both"/>
      </w:pPr>
      <w:r>
        <w:t>I declare under penalty of perjury that the information I am providing in connection with the preparation of labor certification application to be filed on my behalf with the Department of Labor on FORM ETA</w:t>
      </w:r>
      <w:r w:rsidR="00A01161">
        <w:t xml:space="preserve"> 9089 and any supplement thereto</w:t>
      </w:r>
      <w:r>
        <w:t xml:space="preserve">, is true and correct.  I understand that to knowingly furnish false information for submission to the Department of Labor is a federal offense </w:t>
      </w:r>
      <w:r>
        <w:lastRenderedPageBreak/>
        <w:t xml:space="preserve">punishable by a fine or imprisonment for up to five (5) years or both under 18 U.S.C. §§ 2 and 1001.   Other penalties apply as well to fraud or misuse of ETA immigration documents and to perjury with respect to such documents under 18 U.S.C. §§ 1546 and 1621.  </w:t>
      </w:r>
    </w:p>
    <w:p w:rsidR="00206457" w:rsidRDefault="00206457" w:rsidP="00090973">
      <w:pPr>
        <w:jc w:val="both"/>
      </w:pPr>
    </w:p>
    <w:p w:rsidR="00206457" w:rsidRDefault="00206457" w:rsidP="00090973">
      <w:pPr>
        <w:jc w:val="both"/>
      </w:pPr>
    </w:p>
    <w:p w:rsidR="00CE65EA" w:rsidRDefault="00CE65EA" w:rsidP="00090973">
      <w:pPr>
        <w:jc w:val="both"/>
      </w:pPr>
      <w:r>
        <w:t>RAVINDHAR REDDY KONATAM</w:t>
      </w:r>
      <w:r w:rsidR="00206457">
        <w:tab/>
      </w:r>
      <w:r>
        <w:tab/>
      </w:r>
      <w:r>
        <w:tab/>
      </w:r>
      <w:r>
        <w:tab/>
      </w:r>
      <w:r>
        <w:tab/>
        <w:t>03/</w:t>
      </w:r>
      <w:r w:rsidR="00D724FC">
        <w:t>28</w:t>
      </w:r>
      <w:bookmarkStart w:id="27" w:name="_GoBack"/>
      <w:bookmarkEnd w:id="27"/>
      <w:r>
        <w:t>/2019</w:t>
      </w:r>
    </w:p>
    <w:p w:rsidR="00206457" w:rsidRDefault="00206457" w:rsidP="00090973">
      <w:pPr>
        <w:jc w:val="both"/>
      </w:pPr>
      <w:r>
        <w:t>Print Name</w:t>
      </w:r>
      <w:r>
        <w:tab/>
      </w:r>
      <w:r>
        <w:tab/>
      </w:r>
      <w:r>
        <w:tab/>
      </w:r>
      <w:r>
        <w:tab/>
        <w:t>Signature</w:t>
      </w:r>
      <w:r>
        <w:tab/>
      </w:r>
      <w:r>
        <w:tab/>
      </w:r>
      <w:r>
        <w:tab/>
      </w:r>
      <w:r>
        <w:tab/>
        <w:t>Date</w:t>
      </w:r>
    </w:p>
    <w:p w:rsidR="00E700DA" w:rsidRDefault="00E700DA">
      <w:pPr>
        <w:pStyle w:val="DIDInfo"/>
      </w:pPr>
    </w:p>
    <w:p w:rsidR="00E700DA" w:rsidRDefault="00E700DA">
      <w:pPr>
        <w:pStyle w:val="DIDInfo"/>
      </w:pPr>
      <w:bookmarkStart w:id="28" w:name="DD"/>
      <w:bookmarkEnd w:id="28"/>
    </w:p>
    <w:p w:rsidR="00E700DA" w:rsidRPr="00E07871" w:rsidRDefault="00E700DA">
      <w:pPr>
        <w:pStyle w:val="DIDInfo"/>
      </w:pPr>
      <w:bookmarkStart w:id="29" w:name="Email"/>
      <w:bookmarkEnd w:id="29"/>
    </w:p>
    <w:p w:rsidR="00E700DA" w:rsidRDefault="00E700DA">
      <w:pPr>
        <w:pStyle w:val="JL-SigLtr"/>
      </w:pPr>
      <w:bookmarkStart w:id="30" w:name="Date"/>
    </w:p>
    <w:bookmarkEnd w:id="30"/>
    <w:p w:rsidR="00F0035A" w:rsidRPr="00F0035A" w:rsidRDefault="00F0035A" w:rsidP="00F0035A">
      <w:pPr>
        <w:rPr>
          <w:rFonts w:asciiTheme="minorHAnsi" w:hAnsiTheme="minorHAnsi" w:cstheme="minorHAnsi"/>
          <w:sz w:val="22"/>
          <w:szCs w:val="22"/>
        </w:rPr>
      </w:pPr>
    </w:p>
    <w:p w:rsidR="00E700DA" w:rsidRPr="00F0035A" w:rsidRDefault="00E700DA">
      <w:pPr>
        <w:rPr>
          <w:rFonts w:asciiTheme="minorHAnsi" w:hAnsiTheme="minorHAnsi" w:cstheme="minorHAnsi"/>
          <w:sz w:val="22"/>
          <w:szCs w:val="22"/>
        </w:rPr>
      </w:pPr>
    </w:p>
    <w:sectPr w:rsidR="00E700DA" w:rsidRPr="00F0035A" w:rsidSect="009F0D10">
      <w:type w:val="continuous"/>
      <w:pgSz w:w="12240" w:h="15840" w:code="1"/>
      <w:pgMar w:top="1440" w:right="1440" w:bottom="1440" w:left="1440" w:header="288" w:footer="36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F7D" w:rsidRDefault="00083F7D">
      <w:r>
        <w:separator/>
      </w:r>
    </w:p>
  </w:endnote>
  <w:endnote w:type="continuationSeparator" w:id="0">
    <w:p w:rsidR="00083F7D" w:rsidRDefault="0008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abon MT">
    <w:altName w:val="Bell MT"/>
    <w:charset w:val="00"/>
    <w:family w:val="roman"/>
    <w:pitch w:val="variable"/>
    <w:sig w:usb0="00000003" w:usb1="00000000" w:usb2="00000000" w:usb3="00000000" w:csb0="00000001" w:csb1="00000000"/>
  </w:font>
  <w:font w:name="FranklinGotITCTT">
    <w:altName w:val="Courier New"/>
    <w:charset w:val="00"/>
    <w:family w:val="auto"/>
    <w:pitch w:val="variable"/>
    <w:sig w:usb0="00000003" w:usb1="00000000" w:usb2="00000000" w:usb3="00000000" w:csb0="00000001" w:csb1="00000000"/>
  </w:font>
  <w:font w:name="Sabon">
    <w:altName w:val="MV Boli"/>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F7D" w:rsidRDefault="00083F7D">
      <w:r>
        <w:separator/>
      </w:r>
    </w:p>
  </w:footnote>
  <w:footnote w:type="continuationSeparator" w:id="0">
    <w:p w:rsidR="00083F7D" w:rsidRDefault="0008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62" w:type="dxa"/>
      <w:tblLook w:val="00A0" w:firstRow="1" w:lastRow="0" w:firstColumn="1" w:lastColumn="0" w:noHBand="0" w:noVBand="0"/>
    </w:tblPr>
    <w:tblGrid>
      <w:gridCol w:w="8000"/>
      <w:gridCol w:w="1522"/>
    </w:tblGrid>
    <w:tr w:rsidR="004219A9" w:rsidRPr="00E700DA" w:rsidTr="000A7924">
      <w:tc>
        <w:tcPr>
          <w:tcW w:w="8168" w:type="dxa"/>
          <w:vMerge w:val="restart"/>
        </w:tcPr>
        <w:p w:rsidR="004219A9" w:rsidRPr="00E700DA" w:rsidRDefault="00F0035A" w:rsidP="00F0035A">
          <w:pPr>
            <w:pStyle w:val="BodyText"/>
            <w:spacing w:after="0"/>
            <w:ind w:left="0"/>
            <w:rPr>
              <w:sz w:val="16"/>
              <w:szCs w:val="16"/>
            </w:rPr>
          </w:pPr>
          <w:bookmarkStart w:id="0" w:name="JLLogo"/>
          <w:r>
            <w:rPr>
              <w:noProof/>
              <w:sz w:val="16"/>
              <w:szCs w:val="16"/>
            </w:rPr>
            <w:drawing>
              <wp:inline distT="0" distB="0" distL="0" distR="0">
                <wp:extent cx="2257425" cy="552450"/>
                <wp:effectExtent l="0" t="0" r="9525" b="0"/>
                <wp:docPr id="13" name="Picture 13" descr="J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552450"/>
                        </a:xfrm>
                        <a:prstGeom prst="rect">
                          <a:avLst/>
                        </a:prstGeom>
                        <a:noFill/>
                        <a:ln>
                          <a:noFill/>
                        </a:ln>
                      </pic:spPr>
                    </pic:pic>
                  </a:graphicData>
                </a:graphic>
              </wp:inline>
            </w:drawing>
          </w:r>
          <w:bookmarkEnd w:id="0"/>
        </w:p>
      </w:tc>
      <w:tc>
        <w:tcPr>
          <w:tcW w:w="1570" w:type="dxa"/>
        </w:tcPr>
        <w:p w:rsidR="004219A9" w:rsidRPr="0081089D" w:rsidRDefault="004219A9" w:rsidP="000A7924">
          <w:pPr>
            <w:pStyle w:val="BodyText3"/>
            <w:spacing w:before="0"/>
          </w:pPr>
          <w:bookmarkStart w:id="1" w:name="DispName"/>
          <w:bookmarkEnd w:id="1"/>
        </w:p>
      </w:tc>
    </w:tr>
    <w:tr w:rsidR="004219A9" w:rsidRPr="00FC25E5" w:rsidTr="000A7924">
      <w:tc>
        <w:tcPr>
          <w:tcW w:w="8168" w:type="dxa"/>
          <w:vMerge/>
        </w:tcPr>
        <w:p w:rsidR="004219A9" w:rsidRPr="00E700DA" w:rsidRDefault="004219A9">
          <w:pPr>
            <w:pStyle w:val="firmname"/>
            <w:rPr>
              <w:rStyle w:val="jl"/>
              <w:color w:val="969696"/>
            </w:rPr>
          </w:pPr>
        </w:p>
      </w:tc>
      <w:tc>
        <w:tcPr>
          <w:tcW w:w="1570" w:type="dxa"/>
        </w:tcPr>
        <w:p w:rsidR="004219A9" w:rsidRPr="0081089D" w:rsidRDefault="004219A9" w:rsidP="000A7924">
          <w:pPr>
            <w:pStyle w:val="BodyText3"/>
            <w:spacing w:before="0"/>
          </w:pPr>
          <w:bookmarkStart w:id="2" w:name="Company"/>
          <w:bookmarkEnd w:id="2"/>
        </w:p>
      </w:tc>
    </w:tr>
    <w:tr w:rsidR="000A7924" w:rsidTr="000A7924">
      <w:trPr>
        <w:trHeight w:val="300"/>
      </w:trPr>
      <w:tc>
        <w:tcPr>
          <w:tcW w:w="8168" w:type="dxa"/>
          <w:vMerge/>
        </w:tcPr>
        <w:p w:rsidR="000A7924" w:rsidRPr="00E700DA" w:rsidRDefault="000A7924">
          <w:pPr>
            <w:pStyle w:val="firmname"/>
            <w:rPr>
              <w:rStyle w:val="jl"/>
              <w:color w:val="969696"/>
            </w:rPr>
          </w:pPr>
        </w:p>
      </w:tc>
      <w:tc>
        <w:tcPr>
          <w:tcW w:w="1570" w:type="dxa"/>
          <w:vMerge w:val="restart"/>
        </w:tcPr>
        <w:p w:rsidR="000A7924" w:rsidRPr="0081089D" w:rsidRDefault="000A7924" w:rsidP="00090973">
          <w:pPr>
            <w:pStyle w:val="BodyText3"/>
            <w:spacing w:before="0"/>
          </w:pPr>
          <w:r w:rsidRPr="0081089D">
            <w:fldChar w:fldCharType="begin"/>
          </w:r>
          <w:r w:rsidRPr="0081089D">
            <w:instrText xml:space="preserve"> PAGE  \* Arabic  \* MERGEFORMAT </w:instrText>
          </w:r>
          <w:r w:rsidRPr="0081089D">
            <w:fldChar w:fldCharType="separate"/>
          </w:r>
          <w:r w:rsidR="00A01161">
            <w:rPr>
              <w:noProof/>
            </w:rPr>
            <w:t>4</w:t>
          </w:r>
          <w:r w:rsidRPr="0081089D">
            <w:fldChar w:fldCharType="end"/>
          </w:r>
        </w:p>
      </w:tc>
    </w:tr>
    <w:tr w:rsidR="000A7924" w:rsidTr="000A7924">
      <w:trPr>
        <w:trHeight w:hRule="exact" w:val="363"/>
      </w:trPr>
      <w:tc>
        <w:tcPr>
          <w:tcW w:w="8168" w:type="dxa"/>
        </w:tcPr>
        <w:p w:rsidR="000A7924" w:rsidRPr="0035087F" w:rsidRDefault="000A7924">
          <w:pPr>
            <w:pStyle w:val="firmname"/>
          </w:pPr>
        </w:p>
      </w:tc>
      <w:tc>
        <w:tcPr>
          <w:tcW w:w="1570" w:type="dxa"/>
          <w:vMerge/>
        </w:tcPr>
        <w:p w:rsidR="000A7924" w:rsidRPr="0081089D" w:rsidRDefault="000A7924" w:rsidP="000A7924">
          <w:pPr>
            <w:pStyle w:val="BodyText3"/>
            <w:spacing w:before="0"/>
          </w:pPr>
        </w:p>
      </w:tc>
    </w:tr>
  </w:tbl>
  <w:p w:rsidR="004219A9" w:rsidRPr="00141CF7" w:rsidRDefault="004219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56CF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5C7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5A25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EEB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E47A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6EFA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1E21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9A1F2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2E5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029B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41E82"/>
    <w:multiLevelType w:val="singleLevel"/>
    <w:tmpl w:val="8CF06DB2"/>
    <w:lvl w:ilvl="0">
      <w:start w:val="1"/>
      <w:numFmt w:val="upperLetter"/>
      <w:pStyle w:val="JL-NumberA"/>
      <w:lvlText w:val="%1."/>
      <w:lvlJc w:val="left"/>
      <w:pPr>
        <w:tabs>
          <w:tab w:val="num" w:pos="360"/>
        </w:tabs>
        <w:ind w:left="360" w:hanging="360"/>
      </w:pPr>
    </w:lvl>
  </w:abstractNum>
  <w:abstractNum w:abstractNumId="11" w15:restartNumberingAfterBreak="0">
    <w:nsid w:val="19B85E71"/>
    <w:multiLevelType w:val="hybridMultilevel"/>
    <w:tmpl w:val="D28CC394"/>
    <w:lvl w:ilvl="0" w:tplc="12440CDC">
      <w:start w:val="1"/>
      <w:numFmt w:val="decimal"/>
      <w:pStyle w:val="JL-Number1FL1"/>
      <w:lvlText w:val="%1."/>
      <w:lvlJc w:val="left"/>
      <w:pPr>
        <w:tabs>
          <w:tab w:val="num" w:pos="1800"/>
        </w:tabs>
        <w:ind w:left="0" w:firstLine="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A864C6"/>
    <w:multiLevelType w:val="singleLevel"/>
    <w:tmpl w:val="74CAC70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D60A33"/>
    <w:multiLevelType w:val="singleLevel"/>
    <w:tmpl w:val="01D8F9CA"/>
    <w:lvl w:ilvl="0">
      <w:start w:val="1"/>
      <w:numFmt w:val="decimal"/>
      <w:pStyle w:val="JL-Number1"/>
      <w:lvlText w:val="%1."/>
      <w:lvlJc w:val="left"/>
      <w:pPr>
        <w:tabs>
          <w:tab w:val="num" w:pos="360"/>
        </w:tabs>
        <w:ind w:left="360" w:hanging="360"/>
      </w:pPr>
    </w:lvl>
  </w:abstractNum>
  <w:abstractNum w:abstractNumId="14" w15:restartNumberingAfterBreak="0">
    <w:nsid w:val="2CDA531F"/>
    <w:multiLevelType w:val="singleLevel"/>
    <w:tmpl w:val="A38A83A6"/>
    <w:lvl w:ilvl="0">
      <w:start w:val="1"/>
      <w:numFmt w:val="decimal"/>
      <w:lvlText w:val="%1."/>
      <w:lvlJc w:val="left"/>
      <w:pPr>
        <w:tabs>
          <w:tab w:val="num" w:pos="360"/>
        </w:tabs>
        <w:ind w:left="360" w:hanging="360"/>
      </w:pPr>
    </w:lvl>
  </w:abstractNum>
  <w:abstractNum w:abstractNumId="15" w15:restartNumberingAfterBreak="0">
    <w:nsid w:val="37CA0DBE"/>
    <w:multiLevelType w:val="hybridMultilevel"/>
    <w:tmpl w:val="23AC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C274E"/>
    <w:multiLevelType w:val="singleLevel"/>
    <w:tmpl w:val="02F0FF92"/>
    <w:lvl w:ilvl="0">
      <w:start w:val="1"/>
      <w:numFmt w:val="lowerRoman"/>
      <w:pStyle w:val="JL-Numberi"/>
      <w:lvlText w:val="(%1)"/>
      <w:lvlJc w:val="right"/>
      <w:pPr>
        <w:tabs>
          <w:tab w:val="num" w:pos="504"/>
        </w:tabs>
        <w:ind w:left="504" w:hanging="216"/>
      </w:pPr>
    </w:lvl>
  </w:abstractNum>
  <w:abstractNum w:abstractNumId="17" w15:restartNumberingAfterBreak="0">
    <w:nsid w:val="528F1174"/>
    <w:multiLevelType w:val="singleLevel"/>
    <w:tmpl w:val="FCBE9D94"/>
    <w:lvl w:ilvl="0">
      <w:start w:val="1"/>
      <w:numFmt w:val="lowerLetter"/>
      <w:pStyle w:val="JL-Numbera0"/>
      <w:lvlText w:val="(%1)"/>
      <w:lvlJc w:val="left"/>
      <w:pPr>
        <w:tabs>
          <w:tab w:val="num" w:pos="360"/>
        </w:tabs>
        <w:ind w:left="360" w:hanging="360"/>
      </w:pPr>
    </w:lvl>
  </w:abstractNum>
  <w:abstractNum w:abstractNumId="18" w15:restartNumberingAfterBreak="0">
    <w:nsid w:val="614E4B1B"/>
    <w:multiLevelType w:val="singleLevel"/>
    <w:tmpl w:val="E2849948"/>
    <w:lvl w:ilvl="0">
      <w:start w:val="1"/>
      <w:numFmt w:val="upperRoman"/>
      <w:pStyle w:val="JL-NumberI0"/>
      <w:lvlText w:val="%1."/>
      <w:lvlJc w:val="left"/>
      <w:pPr>
        <w:tabs>
          <w:tab w:val="num" w:pos="720"/>
        </w:tabs>
        <w:ind w:left="720" w:hanging="720"/>
      </w:pPr>
    </w:lvl>
  </w:abstractNum>
  <w:abstractNum w:abstractNumId="19" w15:restartNumberingAfterBreak="0">
    <w:nsid w:val="6FEE5261"/>
    <w:multiLevelType w:val="hybridMultilevel"/>
    <w:tmpl w:val="2750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0"/>
  </w:num>
  <w:num w:numId="4">
    <w:abstractNumId w:val="17"/>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0"/>
  </w:num>
  <w:num w:numId="20">
    <w:abstractNumId w:val="18"/>
  </w:num>
  <w:num w:numId="21">
    <w:abstractNumId w:val="13"/>
  </w:num>
  <w:num w:numId="22">
    <w:abstractNumId w:val="11"/>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zzmpLTFontsClean" w:val="True"/>
  </w:docVars>
  <w:rsids>
    <w:rsidRoot w:val="00F0035A"/>
    <w:rsid w:val="000122BB"/>
    <w:rsid w:val="00025577"/>
    <w:rsid w:val="00031037"/>
    <w:rsid w:val="00051A3C"/>
    <w:rsid w:val="00083F7D"/>
    <w:rsid w:val="00086BB5"/>
    <w:rsid w:val="00090973"/>
    <w:rsid w:val="000A7924"/>
    <w:rsid w:val="000B1847"/>
    <w:rsid w:val="000B7C56"/>
    <w:rsid w:val="000D5F64"/>
    <w:rsid w:val="000E1D21"/>
    <w:rsid w:val="000E476A"/>
    <w:rsid w:val="00141AF5"/>
    <w:rsid w:val="001439AE"/>
    <w:rsid w:val="00164D93"/>
    <w:rsid w:val="001806FB"/>
    <w:rsid w:val="001C2CA4"/>
    <w:rsid w:val="001F1DBD"/>
    <w:rsid w:val="001F6478"/>
    <w:rsid w:val="00206457"/>
    <w:rsid w:val="002472B4"/>
    <w:rsid w:val="00256F5B"/>
    <w:rsid w:val="00290842"/>
    <w:rsid w:val="002B24B4"/>
    <w:rsid w:val="00311EE6"/>
    <w:rsid w:val="0034003F"/>
    <w:rsid w:val="00364B26"/>
    <w:rsid w:val="0037101D"/>
    <w:rsid w:val="003D78B4"/>
    <w:rsid w:val="003F27FD"/>
    <w:rsid w:val="003F5973"/>
    <w:rsid w:val="004030C2"/>
    <w:rsid w:val="004032BB"/>
    <w:rsid w:val="00410E89"/>
    <w:rsid w:val="004219A9"/>
    <w:rsid w:val="004B175E"/>
    <w:rsid w:val="004F2F53"/>
    <w:rsid w:val="0051517E"/>
    <w:rsid w:val="005462BB"/>
    <w:rsid w:val="0055060F"/>
    <w:rsid w:val="00554743"/>
    <w:rsid w:val="005551E7"/>
    <w:rsid w:val="005A3DE9"/>
    <w:rsid w:val="005B583F"/>
    <w:rsid w:val="005C62A7"/>
    <w:rsid w:val="005C6F55"/>
    <w:rsid w:val="005C7D89"/>
    <w:rsid w:val="005D003B"/>
    <w:rsid w:val="006321B4"/>
    <w:rsid w:val="0063261D"/>
    <w:rsid w:val="00681FE9"/>
    <w:rsid w:val="00682680"/>
    <w:rsid w:val="006D4889"/>
    <w:rsid w:val="006D4D0C"/>
    <w:rsid w:val="00723B6A"/>
    <w:rsid w:val="00725236"/>
    <w:rsid w:val="007360A2"/>
    <w:rsid w:val="007A44A7"/>
    <w:rsid w:val="007A7BCB"/>
    <w:rsid w:val="007E5432"/>
    <w:rsid w:val="008B416F"/>
    <w:rsid w:val="00907EBB"/>
    <w:rsid w:val="00917AAA"/>
    <w:rsid w:val="009C6844"/>
    <w:rsid w:val="009F0D10"/>
    <w:rsid w:val="009F5A02"/>
    <w:rsid w:val="00A01161"/>
    <w:rsid w:val="00A12219"/>
    <w:rsid w:val="00A3077F"/>
    <w:rsid w:val="00A468A3"/>
    <w:rsid w:val="00A472A2"/>
    <w:rsid w:val="00A51D15"/>
    <w:rsid w:val="00A7293E"/>
    <w:rsid w:val="00AB3CB0"/>
    <w:rsid w:val="00B12696"/>
    <w:rsid w:val="00B34293"/>
    <w:rsid w:val="00BA0814"/>
    <w:rsid w:val="00BA6E7D"/>
    <w:rsid w:val="00BB5E82"/>
    <w:rsid w:val="00BC25DA"/>
    <w:rsid w:val="00BD6971"/>
    <w:rsid w:val="00C21D23"/>
    <w:rsid w:val="00C87F4E"/>
    <w:rsid w:val="00CA0A3B"/>
    <w:rsid w:val="00CB05E3"/>
    <w:rsid w:val="00CE65EA"/>
    <w:rsid w:val="00D21EA7"/>
    <w:rsid w:val="00D24388"/>
    <w:rsid w:val="00D36190"/>
    <w:rsid w:val="00D724FC"/>
    <w:rsid w:val="00DD05C5"/>
    <w:rsid w:val="00DD31FA"/>
    <w:rsid w:val="00DE6943"/>
    <w:rsid w:val="00E14EA8"/>
    <w:rsid w:val="00E31371"/>
    <w:rsid w:val="00E376F7"/>
    <w:rsid w:val="00E40CE9"/>
    <w:rsid w:val="00E64FE3"/>
    <w:rsid w:val="00E6547E"/>
    <w:rsid w:val="00E700DA"/>
    <w:rsid w:val="00E70F61"/>
    <w:rsid w:val="00E80E13"/>
    <w:rsid w:val="00EB298A"/>
    <w:rsid w:val="00F0035A"/>
    <w:rsid w:val="00F466C8"/>
    <w:rsid w:val="00F61694"/>
    <w:rsid w:val="00F6567E"/>
    <w:rsid w:val="00F808B6"/>
    <w:rsid w:val="00F80C01"/>
    <w:rsid w:val="00FB3868"/>
    <w:rsid w:val="00FD7B30"/>
    <w:rsid w:val="00FE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57AE9"/>
  <w15:chartTrackingRefBased/>
  <w15:docId w15:val="{ADBAFE93-9CD3-42EE-8BCD-2973E9A4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LSK">
    <w:name w:val="JLSK"/>
    <w:basedOn w:val="Normal"/>
    <w:next w:val="JL-SigLtr"/>
    <w:pPr>
      <w:keepNext/>
      <w:spacing w:after="840"/>
      <w:ind w:left="5040"/>
    </w:pPr>
  </w:style>
  <w:style w:type="paragraph" w:customStyle="1" w:styleId="JL-DblInd1DblSp">
    <w:name w:val="JL-Dbl Ind 1 Dbl Sp"/>
    <w:aliases w:val="i1"/>
    <w:basedOn w:val="Normal"/>
    <w:pPr>
      <w:spacing w:line="480" w:lineRule="auto"/>
      <w:ind w:left="1440" w:right="1440"/>
      <w:jc w:val="both"/>
    </w:pPr>
  </w:style>
  <w:style w:type="paragraph" w:customStyle="1" w:styleId="JL-DblInd1">
    <w:name w:val="JL-Dbl Ind 1"/>
    <w:aliases w:val="i2"/>
    <w:basedOn w:val="Normal"/>
    <w:pPr>
      <w:spacing w:after="240"/>
      <w:ind w:left="1440" w:right="1440"/>
      <w:jc w:val="both"/>
    </w:pPr>
  </w:style>
  <w:style w:type="paragraph" w:customStyle="1" w:styleId="JL-DblSp05">
    <w:name w:val="JL-Dbl Sp 0.5"/>
    <w:aliases w:val="d2"/>
    <w:basedOn w:val="Normal"/>
    <w:pPr>
      <w:spacing w:line="480" w:lineRule="auto"/>
      <w:ind w:firstLine="720"/>
      <w:jc w:val="both"/>
    </w:pPr>
  </w:style>
  <w:style w:type="paragraph" w:customStyle="1" w:styleId="JL-DblSp1">
    <w:name w:val="JL-Dbl Sp 1"/>
    <w:aliases w:val="d3"/>
    <w:basedOn w:val="Normal"/>
    <w:pPr>
      <w:spacing w:line="480" w:lineRule="auto"/>
      <w:ind w:firstLine="1440"/>
      <w:jc w:val="both"/>
    </w:pPr>
  </w:style>
  <w:style w:type="paragraph" w:customStyle="1" w:styleId="JL-DblSp">
    <w:name w:val="JL-Dbl Sp"/>
    <w:aliases w:val="d1"/>
    <w:basedOn w:val="Normal"/>
    <w:pPr>
      <w:spacing w:line="480" w:lineRule="auto"/>
      <w:jc w:val="both"/>
    </w:pPr>
  </w:style>
  <w:style w:type="paragraph" w:customStyle="1" w:styleId="JL-Number1FL1">
    <w:name w:val="JL-Number 1 FL 1"/>
    <w:aliases w:val="n4"/>
    <w:basedOn w:val="Normal"/>
    <w:pPr>
      <w:numPr>
        <w:numId w:val="22"/>
      </w:numPr>
      <w:spacing w:after="240"/>
    </w:pPr>
  </w:style>
  <w:style w:type="paragraph" w:customStyle="1" w:styleId="JL-HangingInd">
    <w:name w:val="JL-Hanging Ind"/>
    <w:aliases w:val="h1"/>
    <w:basedOn w:val="Normal"/>
    <w:pPr>
      <w:spacing w:after="240"/>
      <w:ind w:left="720" w:hanging="720"/>
    </w:pPr>
  </w:style>
  <w:style w:type="paragraph" w:customStyle="1" w:styleId="JL-Title-Center-UnderscoreBold">
    <w:name w:val="JL-Title-Center-UnderscoreBold"/>
    <w:aliases w:val="t4"/>
    <w:basedOn w:val="JL-SingleSp"/>
    <w:next w:val="JL-SingleSp1"/>
    <w:pPr>
      <w:jc w:val="center"/>
    </w:pPr>
    <w:rPr>
      <w:b/>
      <w:bCs/>
      <w:u w:val="single"/>
    </w:rPr>
  </w:style>
  <w:style w:type="paragraph" w:customStyle="1" w:styleId="JL-NumberI0">
    <w:name w:val="JL-Number I"/>
    <w:aliases w:val="n1"/>
    <w:basedOn w:val="Normal"/>
    <w:pPr>
      <w:numPr>
        <w:numId w:val="20"/>
      </w:numPr>
      <w:spacing w:after="240"/>
    </w:pPr>
  </w:style>
  <w:style w:type="paragraph" w:customStyle="1" w:styleId="JL-NumberA">
    <w:name w:val="JL-Number A"/>
    <w:aliases w:val="n2"/>
    <w:basedOn w:val="Normal"/>
    <w:pPr>
      <w:numPr>
        <w:numId w:val="19"/>
      </w:numPr>
      <w:tabs>
        <w:tab w:val="clear" w:pos="360"/>
        <w:tab w:val="num" w:pos="720"/>
      </w:tabs>
      <w:spacing w:after="240"/>
      <w:ind w:left="720" w:hanging="720"/>
    </w:pPr>
  </w:style>
  <w:style w:type="paragraph" w:customStyle="1" w:styleId="JL-Numbera0">
    <w:name w:val="JL-Number (a)"/>
    <w:aliases w:val="n5"/>
    <w:basedOn w:val="Normal"/>
    <w:pPr>
      <w:numPr>
        <w:numId w:val="17"/>
      </w:numPr>
      <w:tabs>
        <w:tab w:val="clear" w:pos="360"/>
        <w:tab w:val="num" w:pos="720"/>
      </w:tabs>
      <w:spacing w:after="240"/>
      <w:ind w:left="720" w:hanging="720"/>
    </w:pPr>
  </w:style>
  <w:style w:type="paragraph" w:customStyle="1" w:styleId="JL-Number1">
    <w:name w:val="JL-Number 1"/>
    <w:aliases w:val="n3"/>
    <w:basedOn w:val="Normal"/>
    <w:pPr>
      <w:numPr>
        <w:numId w:val="21"/>
      </w:numPr>
      <w:spacing w:after="240"/>
    </w:pPr>
  </w:style>
  <w:style w:type="paragraph" w:customStyle="1" w:styleId="JL-Numberi">
    <w:name w:val="JL-Number (i)"/>
    <w:aliases w:val="n6"/>
    <w:basedOn w:val="Normal"/>
    <w:pPr>
      <w:numPr>
        <w:numId w:val="18"/>
      </w:numPr>
      <w:spacing w:after="240"/>
    </w:pPr>
  </w:style>
  <w:style w:type="paragraph" w:customStyle="1" w:styleId="JL-OneandOne-Half1">
    <w:name w:val="JL-One and One-Half 1"/>
    <w:aliases w:val="o1"/>
    <w:basedOn w:val="Normal"/>
    <w:pPr>
      <w:spacing w:after="120" w:line="360" w:lineRule="auto"/>
      <w:ind w:firstLine="1440"/>
      <w:jc w:val="both"/>
    </w:pPr>
  </w:style>
  <w:style w:type="paragraph" w:customStyle="1" w:styleId="JL-SigLeft">
    <w:name w:val="JL-Sig Left"/>
    <w:aliases w:val="sg3"/>
    <w:basedOn w:val="Normal"/>
    <w:pPr>
      <w:keepLines/>
      <w:tabs>
        <w:tab w:val="left" w:pos="360"/>
        <w:tab w:val="left" w:pos="4050"/>
      </w:tabs>
      <w:spacing w:after="480"/>
      <w:ind w:left="360" w:hanging="360"/>
    </w:pPr>
  </w:style>
  <w:style w:type="paragraph" w:customStyle="1" w:styleId="JL-SigLtr">
    <w:name w:val="JL-Sig Ltr"/>
    <w:aliases w:val="sg2"/>
    <w:basedOn w:val="Normal"/>
    <w:pPr>
      <w:keepNext/>
      <w:ind w:left="5040"/>
    </w:pPr>
  </w:style>
  <w:style w:type="paragraph" w:customStyle="1" w:styleId="JL-Sig">
    <w:name w:val="JL-Sig"/>
    <w:aliases w:val="sg1"/>
    <w:basedOn w:val="Normal"/>
    <w:pPr>
      <w:keepLines/>
      <w:tabs>
        <w:tab w:val="left" w:pos="4680"/>
        <w:tab w:val="left" w:pos="8640"/>
      </w:tabs>
      <w:spacing w:after="480"/>
      <w:ind w:left="4680" w:hanging="360"/>
    </w:pPr>
  </w:style>
  <w:style w:type="paragraph" w:customStyle="1" w:styleId="JL-SingleSp05">
    <w:name w:val="JL-Single Sp 0.5"/>
    <w:aliases w:val="s2"/>
    <w:basedOn w:val="Normal"/>
    <w:pPr>
      <w:spacing w:after="240"/>
      <w:ind w:firstLine="720"/>
      <w:jc w:val="both"/>
    </w:pPr>
  </w:style>
  <w:style w:type="paragraph" w:customStyle="1" w:styleId="JL-SingleSp1">
    <w:name w:val="JL-Single Sp 1"/>
    <w:aliases w:val="s3"/>
    <w:basedOn w:val="Normal"/>
    <w:pPr>
      <w:spacing w:after="240"/>
      <w:ind w:firstLine="1440"/>
      <w:jc w:val="both"/>
    </w:pPr>
  </w:style>
  <w:style w:type="paragraph" w:customStyle="1" w:styleId="JL-SingleSp">
    <w:name w:val="JL-Single Sp"/>
    <w:aliases w:val="s1"/>
    <w:basedOn w:val="Normal"/>
    <w:pPr>
      <w:spacing w:after="240"/>
      <w:jc w:val="both"/>
    </w:pPr>
  </w:style>
  <w:style w:type="paragraph" w:customStyle="1" w:styleId="JL-Title-Center">
    <w:name w:val="JL-Title-Center"/>
    <w:aliases w:val="t1"/>
    <w:basedOn w:val="Normal"/>
    <w:next w:val="JL-SingleSp1"/>
    <w:pPr>
      <w:keepNext/>
      <w:spacing w:after="240"/>
      <w:jc w:val="center"/>
    </w:pPr>
  </w:style>
  <w:style w:type="paragraph" w:customStyle="1" w:styleId="JL-Title-Center-Bold">
    <w:name w:val="JL-Title-Center-Bold"/>
    <w:aliases w:val="t2"/>
    <w:basedOn w:val="Normal"/>
    <w:next w:val="JL-SingleSp1"/>
    <w:pPr>
      <w:keepNext/>
      <w:spacing w:after="240"/>
      <w:jc w:val="center"/>
    </w:pPr>
    <w:rPr>
      <w:b/>
    </w:rPr>
  </w:style>
  <w:style w:type="paragraph" w:customStyle="1" w:styleId="JL-Title-Center-Underscore">
    <w:name w:val="JL-Title-Center-Underscore"/>
    <w:aliases w:val="t3"/>
    <w:basedOn w:val="Normal"/>
    <w:next w:val="JL-SingleSp1"/>
    <w:pPr>
      <w:keepNext/>
      <w:spacing w:after="240"/>
      <w:jc w:val="center"/>
    </w:pPr>
    <w:rPr>
      <w:u w:val="single"/>
    </w:rPr>
  </w:style>
  <w:style w:type="paragraph" w:customStyle="1" w:styleId="JL-Title-LeftInd-Italic">
    <w:name w:val="JL-Title-Left Ind-Italic"/>
    <w:aliases w:val="t9"/>
    <w:basedOn w:val="Normal"/>
    <w:next w:val="JL-SingleSp1"/>
    <w:pPr>
      <w:keepNext/>
      <w:spacing w:after="240"/>
      <w:ind w:left="720"/>
    </w:pPr>
    <w:rPr>
      <w:i/>
    </w:rPr>
  </w:style>
  <w:style w:type="paragraph" w:customStyle="1" w:styleId="JL-Title-Left-Bold">
    <w:name w:val="JL-Title-Left-Bold"/>
    <w:aliases w:val="t6"/>
    <w:basedOn w:val="Normal"/>
    <w:next w:val="JL-SingleSp1"/>
    <w:pPr>
      <w:keepNext/>
      <w:spacing w:after="240"/>
    </w:pPr>
    <w:rPr>
      <w:b/>
    </w:rPr>
  </w:style>
  <w:style w:type="paragraph" w:customStyle="1" w:styleId="JL-Title-Left-Italic">
    <w:name w:val="JL-Title-Left-Italic"/>
    <w:aliases w:val="t8"/>
    <w:basedOn w:val="Normal"/>
    <w:next w:val="JL-SingleSp1"/>
    <w:pPr>
      <w:keepNext/>
      <w:spacing w:after="240"/>
    </w:pPr>
    <w:rPr>
      <w:i/>
    </w:rPr>
  </w:style>
  <w:style w:type="paragraph" w:customStyle="1" w:styleId="JL-Title-Left-Underscore">
    <w:name w:val="JL-Title-Left-Underscore"/>
    <w:aliases w:val="t7"/>
    <w:basedOn w:val="Normal"/>
    <w:next w:val="JL-SingleSp1"/>
    <w:pPr>
      <w:keepNext/>
      <w:spacing w:after="240"/>
    </w:pPr>
    <w:rPr>
      <w:u w:val="single"/>
    </w:rPr>
  </w:style>
  <w:style w:type="paragraph" w:customStyle="1" w:styleId="JL-Title-Left">
    <w:name w:val="JL-Title-Left"/>
    <w:aliases w:val="t5"/>
    <w:basedOn w:val="Normal"/>
    <w:next w:val="JL-SingleSp1"/>
    <w:pPr>
      <w:keepNext/>
      <w:spacing w:after="240"/>
    </w:pPr>
  </w:style>
  <w:style w:type="paragraph" w:styleId="Header">
    <w:name w:val="header"/>
    <w:basedOn w:val="Normal"/>
    <w:link w:val="HeaderChar"/>
    <w:uiPriority w:val="99"/>
    <w:pPr>
      <w:spacing w:before="60"/>
      <w:jc w:val="right"/>
    </w:pPr>
    <w:rPr>
      <w:rFonts w:ascii="Sabon MT" w:hAnsi="Sabon MT"/>
      <w:sz w:val="20"/>
    </w:rPr>
  </w:style>
  <w:style w:type="paragraph" w:styleId="ListBullet">
    <w:name w:val="List Bullet"/>
    <w:aliases w:val="b1"/>
    <w:basedOn w:val="Normal"/>
    <w:autoRedefine/>
    <w:pPr>
      <w:numPr>
        <w:numId w:val="7"/>
      </w:numPr>
    </w:pPr>
  </w:style>
  <w:style w:type="paragraph" w:styleId="ListBullet2">
    <w:name w:val="List Bullet 2"/>
    <w:aliases w:val="b2"/>
    <w:basedOn w:val="Normal"/>
    <w:autoRedefine/>
    <w:pPr>
      <w:numPr>
        <w:numId w:val="8"/>
      </w:numPr>
    </w:pPr>
  </w:style>
  <w:style w:type="paragraph" w:styleId="ListBullet3">
    <w:name w:val="List Bullet 3"/>
    <w:aliases w:val="b3"/>
    <w:basedOn w:val="Normal"/>
    <w:autoRedefine/>
    <w:pPr>
      <w:numPr>
        <w:numId w:val="9"/>
      </w:numPr>
    </w:pPr>
  </w:style>
  <w:style w:type="paragraph" w:styleId="ListBullet4">
    <w:name w:val="List Bullet 4"/>
    <w:aliases w:val="b4"/>
    <w:basedOn w:val="Normal"/>
    <w:autoRedefine/>
    <w:pPr>
      <w:numPr>
        <w:numId w:val="10"/>
      </w:numPr>
    </w:pPr>
  </w:style>
  <w:style w:type="paragraph" w:styleId="ListBullet5">
    <w:name w:val="List Bullet 5"/>
    <w:aliases w:val="b5"/>
    <w:basedOn w:val="Normal"/>
    <w:autoRedefine/>
    <w:pPr>
      <w:numPr>
        <w:numId w:val="11"/>
      </w:numPr>
    </w:pPr>
  </w:style>
  <w:style w:type="paragraph" w:styleId="Footer">
    <w:name w:val="footer"/>
    <w:basedOn w:val="Normal"/>
    <w:pPr>
      <w:tabs>
        <w:tab w:val="center" w:pos="4320"/>
        <w:tab w:val="right" w:pos="8640"/>
      </w:tabs>
      <w:spacing w:before="240"/>
    </w:pPr>
    <w:rPr>
      <w:noProof/>
      <w:sz w:val="16"/>
    </w:rPr>
  </w:style>
  <w:style w:type="character" w:styleId="PageNumber">
    <w:name w:val="page number"/>
    <w:basedOn w:val="DefaultParagraphFont"/>
  </w:style>
  <w:style w:type="paragraph" w:customStyle="1" w:styleId="OfficeAddress">
    <w:name w:val="Office Address"/>
    <w:basedOn w:val="Normal"/>
    <w:next w:val="Normal"/>
    <w:pPr>
      <w:spacing w:before="40" w:after="60" w:line="140" w:lineRule="exact"/>
      <w:jc w:val="right"/>
    </w:pPr>
    <w:rPr>
      <w:rFonts w:ascii="FranklinGotITCTT" w:hAnsi="FranklinGotITCTT"/>
      <w:b/>
      <w:color w:val="4D4D4D"/>
      <w:sz w:val="13"/>
      <w:szCs w:val="13"/>
    </w:rPr>
  </w:style>
  <w:style w:type="paragraph" w:customStyle="1" w:styleId="LetterHead">
    <w:name w:val="LetterHead"/>
    <w:basedOn w:val="Normal"/>
    <w:rPr>
      <w:szCs w:val="24"/>
    </w:rPr>
  </w:style>
  <w:style w:type="paragraph" w:customStyle="1" w:styleId="ConfidentialStatement">
    <w:name w:val="Confidential Statement"/>
    <w:basedOn w:val="Normal"/>
    <w:next w:val="BodyText"/>
    <w:pPr>
      <w:ind w:right="4320"/>
    </w:pPr>
    <w:rPr>
      <w:b/>
      <w:caps/>
      <w:szCs w:val="24"/>
      <w:u w:val="single"/>
    </w:rPr>
  </w:style>
  <w:style w:type="paragraph" w:styleId="BodyText">
    <w:name w:val="Body Text"/>
    <w:basedOn w:val="Normal"/>
    <w:link w:val="BodyTextChar"/>
    <w:pPr>
      <w:spacing w:after="120"/>
      <w:ind w:left="1212"/>
    </w:pPr>
    <w:rPr>
      <w:rFonts w:ascii="Sabon" w:hAnsi="Sabon"/>
      <w:sz w:val="15"/>
      <w:szCs w:val="15"/>
    </w:rPr>
  </w:style>
  <w:style w:type="paragraph" w:customStyle="1" w:styleId="moofficeaddress">
    <w:name w:val="moofficeaddress"/>
    <w:basedOn w:val="Normal"/>
    <w:pPr>
      <w:spacing w:before="40" w:after="60" w:line="135" w:lineRule="exact"/>
      <w:jc w:val="right"/>
    </w:pPr>
    <w:rPr>
      <w:rFonts w:ascii="FranklinGotITCTT" w:hAnsi="FranklinGotITCTT"/>
      <w:b/>
      <w:color w:val="4D4D4D"/>
      <w:sz w:val="13"/>
      <w:szCs w:val="13"/>
    </w:rPr>
  </w:style>
  <w:style w:type="paragraph" w:customStyle="1" w:styleId="DIDInfo">
    <w:name w:val="DIDInfo"/>
    <w:basedOn w:val="BodyText"/>
    <w:pPr>
      <w:spacing w:after="0"/>
      <w:ind w:left="0"/>
    </w:pPr>
    <w:rPr>
      <w:smallCaps/>
      <w:sz w:val="16"/>
      <w:szCs w:val="16"/>
    </w:rPr>
  </w:style>
  <w:style w:type="paragraph" w:styleId="Date">
    <w:name w:val="Date"/>
    <w:basedOn w:val="Normal"/>
    <w:next w:val="Normal"/>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style>
  <w:style w:type="paragraph" w:customStyle="1" w:styleId="firmname">
    <w:name w:val="firmname"/>
    <w:basedOn w:val="BodyText"/>
    <w:pPr>
      <w:spacing w:before="60" w:after="60"/>
      <w:ind w:left="0"/>
      <w:jc w:val="right"/>
    </w:pPr>
    <w:rPr>
      <w:rFonts w:ascii="Franklin Gothic Demi" w:hAnsi="Franklin Gothic Demi"/>
      <w:color w:val="969696"/>
      <w:sz w:val="13"/>
      <w:szCs w:val="13"/>
    </w:rPr>
  </w:style>
  <w:style w:type="paragraph" w:styleId="BodyTextFirstIndent">
    <w:name w:val="Body Text First Indent"/>
    <w:basedOn w:val="BodyText"/>
    <w:pPr>
      <w:spacing w:after="60" w:line="160" w:lineRule="exact"/>
      <w:ind w:left="0" w:firstLine="216"/>
      <w:jc w:val="right"/>
    </w:pPr>
    <w:rPr>
      <w:rFonts w:ascii="Franklin Gothic Demi" w:hAnsi="Franklin Gothic Demi"/>
      <w:sz w:val="13"/>
      <w:szCs w:val="13"/>
    </w:rPr>
  </w:style>
  <w:style w:type="paragraph" w:styleId="BodyTextIndent">
    <w:name w:val="Body Text Indent"/>
    <w:basedOn w:val="Normal"/>
    <w:pPr>
      <w:spacing w:after="40" w:line="160" w:lineRule="exact"/>
      <w:jc w:val="right"/>
    </w:pPr>
    <w:rPr>
      <w:rFonts w:ascii="Franklin Gothic Demi" w:hAnsi="Franklin Gothic Demi"/>
      <w:sz w:val="13"/>
      <w:szCs w:val="13"/>
    </w:rPr>
  </w:style>
  <w:style w:type="character" w:customStyle="1" w:styleId="attatlaw">
    <w:name w:val="attatlaw"/>
    <w:rPr>
      <w:color w:val="000000"/>
    </w:rPr>
  </w:style>
  <w:style w:type="character" w:customStyle="1" w:styleId="jl">
    <w:name w:val="jl"/>
    <w:rPr>
      <w:color w:val="B2B2B2"/>
    </w:rPr>
  </w:style>
  <w:style w:type="paragraph" w:styleId="BlockText">
    <w:name w:val="Block Text"/>
    <w:basedOn w:val="Normal"/>
    <w:pPr>
      <w:spacing w:after="60" w:line="140" w:lineRule="exact"/>
    </w:pPr>
    <w:rPr>
      <w:rFonts w:ascii="Sabon" w:hAnsi="Sabon"/>
      <w:color w:val="000000"/>
      <w:sz w:val="11"/>
      <w:szCs w:val="11"/>
    </w:rPr>
  </w:style>
  <w:style w:type="character" w:customStyle="1" w:styleId="logo1">
    <w:name w:val="logo1"/>
    <w:rPr>
      <w:rFonts w:ascii="FranklinGotITCTT" w:hAnsi="FranklinGotITCTT"/>
      <w:b/>
      <w:color w:val="000066"/>
      <w:sz w:val="58"/>
      <w:szCs w:val="58"/>
    </w:rPr>
  </w:style>
  <w:style w:type="character" w:customStyle="1" w:styleId="logo2">
    <w:name w:val="logo2"/>
    <w:rPr>
      <w:rFonts w:ascii="FranklinGotITCTT" w:hAnsi="FranklinGotITCTT"/>
      <w:b/>
      <w:color w:val="003F7E"/>
      <w:sz w:val="58"/>
      <w:szCs w:val="58"/>
    </w:rPr>
  </w:style>
  <w:style w:type="paragraph" w:styleId="Title">
    <w:name w:val="Title"/>
    <w:basedOn w:val="Normal"/>
    <w:qFormat/>
    <w:pPr>
      <w:spacing w:before="360"/>
      <w:ind w:left="132"/>
      <w:outlineLvl w:val="0"/>
    </w:pPr>
    <w:rPr>
      <w:rFonts w:ascii="Franklin Gothic Demi" w:hAnsi="Franklin Gothic Demi" w:cs="Arial"/>
      <w:bCs/>
      <w:kern w:val="28"/>
      <w:sz w:val="58"/>
      <w:szCs w:val="58"/>
    </w:rPr>
  </w:style>
  <w:style w:type="paragraph" w:styleId="BodyText3">
    <w:name w:val="Body Text 3"/>
    <w:basedOn w:val="Normal"/>
    <w:pPr>
      <w:spacing w:before="120"/>
      <w:jc w:val="right"/>
    </w:pPr>
    <w:rPr>
      <w:sz w:val="18"/>
      <w:szCs w:val="18"/>
    </w:rPr>
  </w:style>
  <w:style w:type="paragraph" w:styleId="BalloonText">
    <w:name w:val="Balloon Text"/>
    <w:basedOn w:val="Normal"/>
    <w:link w:val="BalloonTextChar"/>
    <w:rsid w:val="000B7C56"/>
    <w:rPr>
      <w:rFonts w:ascii="Tahoma" w:hAnsi="Tahoma" w:cs="Tahoma"/>
      <w:sz w:val="16"/>
      <w:szCs w:val="16"/>
    </w:rPr>
  </w:style>
  <w:style w:type="character" w:customStyle="1" w:styleId="BalloonTextChar">
    <w:name w:val="Balloon Text Char"/>
    <w:link w:val="BalloonText"/>
    <w:rsid w:val="000B7C56"/>
    <w:rPr>
      <w:rFonts w:ascii="Tahoma" w:hAnsi="Tahoma" w:cs="Tahoma"/>
      <w:sz w:val="16"/>
      <w:szCs w:val="16"/>
    </w:rPr>
  </w:style>
  <w:style w:type="character" w:customStyle="1" w:styleId="BodyTextChar">
    <w:name w:val="Body Text Char"/>
    <w:link w:val="BodyText"/>
    <w:rsid w:val="00F0035A"/>
    <w:rPr>
      <w:rFonts w:ascii="Sabon" w:hAnsi="Sabon"/>
      <w:sz w:val="15"/>
      <w:szCs w:val="15"/>
    </w:rPr>
  </w:style>
  <w:style w:type="character" w:styleId="Hyperlink">
    <w:name w:val="Hyperlink"/>
    <w:rsid w:val="00F0035A"/>
    <w:rPr>
      <w:color w:val="0000FF"/>
      <w:u w:val="single"/>
    </w:rPr>
  </w:style>
  <w:style w:type="paragraph" w:styleId="ListParagraph">
    <w:name w:val="List Paragraph"/>
    <w:basedOn w:val="Normal"/>
    <w:uiPriority w:val="34"/>
    <w:qFormat/>
    <w:rsid w:val="00F0035A"/>
    <w:pPr>
      <w:ind w:left="720"/>
      <w:contextualSpacing/>
    </w:pPr>
    <w:rPr>
      <w:rFonts w:eastAsia="Calibri"/>
      <w:szCs w:val="24"/>
    </w:rPr>
  </w:style>
  <w:style w:type="paragraph" w:styleId="NoSpacing">
    <w:name w:val="No Spacing"/>
    <w:basedOn w:val="Normal"/>
    <w:uiPriority w:val="1"/>
    <w:qFormat/>
    <w:rsid w:val="00F0035A"/>
    <w:rPr>
      <w:rFonts w:ascii="Calibri" w:hAnsi="Calibri"/>
      <w:sz w:val="22"/>
      <w:szCs w:val="22"/>
      <w:lang w:bidi="en-US"/>
    </w:rPr>
  </w:style>
  <w:style w:type="character" w:customStyle="1" w:styleId="HeaderChar">
    <w:name w:val="Header Char"/>
    <w:basedOn w:val="DefaultParagraphFont"/>
    <w:link w:val="Header"/>
    <w:uiPriority w:val="99"/>
    <w:rsid w:val="00090973"/>
    <w:rPr>
      <w:rFonts w:ascii="Sabon MT" w:hAnsi="Sabon MT"/>
    </w:rPr>
  </w:style>
  <w:style w:type="character" w:styleId="UnresolvedMention">
    <w:name w:val="Unresolved Mention"/>
    <w:basedOn w:val="DefaultParagraphFont"/>
    <w:uiPriority w:val="99"/>
    <w:semiHidden/>
    <w:unhideWhenUsed/>
    <w:rsid w:val="00BC2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5051">
      <w:bodyDiv w:val="1"/>
      <w:marLeft w:val="0"/>
      <w:marRight w:val="0"/>
      <w:marTop w:val="0"/>
      <w:marBottom w:val="0"/>
      <w:divBdr>
        <w:top w:val="none" w:sz="0" w:space="0" w:color="auto"/>
        <w:left w:val="none" w:sz="0" w:space="0" w:color="auto"/>
        <w:bottom w:val="none" w:sz="0" w:space="0" w:color="auto"/>
        <w:right w:val="none" w:sz="0" w:space="0" w:color="auto"/>
      </w:divBdr>
    </w:div>
    <w:div w:id="735056282">
      <w:bodyDiv w:val="1"/>
      <w:marLeft w:val="0"/>
      <w:marRight w:val="0"/>
      <w:marTop w:val="0"/>
      <w:marBottom w:val="0"/>
      <w:divBdr>
        <w:top w:val="none" w:sz="0" w:space="0" w:color="auto"/>
        <w:left w:val="none" w:sz="0" w:space="0" w:color="auto"/>
        <w:bottom w:val="none" w:sz="0" w:space="0" w:color="auto"/>
        <w:right w:val="none" w:sz="0" w:space="0" w:color="auto"/>
      </w:divBdr>
    </w:div>
    <w:div w:id="739593892">
      <w:bodyDiv w:val="1"/>
      <w:marLeft w:val="0"/>
      <w:marRight w:val="0"/>
      <w:marTop w:val="0"/>
      <w:marBottom w:val="0"/>
      <w:divBdr>
        <w:top w:val="none" w:sz="0" w:space="0" w:color="auto"/>
        <w:left w:val="none" w:sz="0" w:space="0" w:color="auto"/>
        <w:bottom w:val="none" w:sz="0" w:space="0" w:color="auto"/>
        <w:right w:val="none" w:sz="0" w:space="0" w:color="auto"/>
      </w:divBdr>
    </w:div>
    <w:div w:id="1880313374">
      <w:bodyDiv w:val="1"/>
      <w:marLeft w:val="0"/>
      <w:marRight w:val="0"/>
      <w:marTop w:val="0"/>
      <w:marBottom w:val="0"/>
      <w:divBdr>
        <w:top w:val="none" w:sz="0" w:space="0" w:color="auto"/>
        <w:left w:val="none" w:sz="0" w:space="0" w:color="auto"/>
        <w:bottom w:val="none" w:sz="0" w:space="0" w:color="auto"/>
        <w:right w:val="none" w:sz="0" w:space="0" w:color="auto"/>
      </w:divBdr>
    </w:div>
    <w:div w:id="20746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vindhar.reddy@perficie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mank\AppData\Roaming\Microsoft\Templates\Jlsk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JlskLetter.dot</Template>
  <TotalTime>1306</TotalTime>
  <Pages>7</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JL-Single Sp,s1</vt:lpstr>
    </vt:vector>
  </TitlesOfParts>
  <Company>SAE Computer</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JL-Single Sp,s1</dc:title>
  <dc:subject/>
  <dc:creator>Kristen Heckman</dc:creator>
  <cp:keywords/>
  <dc:description/>
  <cp:lastModifiedBy>Reddy, Ravindhar</cp:lastModifiedBy>
  <cp:revision>11</cp:revision>
  <cp:lastPrinted>2017-08-02T16:29:00Z</cp:lastPrinted>
  <dcterms:created xsi:type="dcterms:W3CDTF">2019-02-28T18:13:00Z</dcterms:created>
  <dcterms:modified xsi:type="dcterms:W3CDTF">2019-03-29T18:29:00Z</dcterms:modified>
</cp:coreProperties>
</file>